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5393766" w:displacedByCustomXml="next"/>
    <w:sdt>
      <w:sdtPr>
        <w:rPr>
          <w:rFonts w:ascii="Helvetica" w:eastAsia="Times New Roman" w:hAnsi="Helvetica" w:cs="Times New Roman"/>
          <w:color w:val="auto"/>
          <w:sz w:val="24"/>
          <w:szCs w:val="24"/>
        </w:rPr>
        <w:id w:val="2091193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26A739" w14:textId="1181DEF3" w:rsidR="007D670D" w:rsidRPr="004C3E73" w:rsidRDefault="007D670D">
          <w:pPr>
            <w:pStyle w:val="En-ttedetabledesmatires"/>
            <w:rPr>
              <w:rFonts w:ascii="Helvetica" w:hAnsi="Helvetica"/>
            </w:rPr>
          </w:pPr>
          <w:r w:rsidRPr="004C3E73">
            <w:rPr>
              <w:rFonts w:ascii="Helvetica" w:hAnsi="Helvetica"/>
            </w:rPr>
            <w:t>Table des matières</w:t>
          </w:r>
        </w:p>
        <w:p w14:paraId="5F45101E" w14:textId="7F331F52" w:rsidR="00622832" w:rsidRDefault="007D670D">
          <w:pPr>
            <w:pStyle w:val="TM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C3E73">
            <w:rPr>
              <w:rFonts w:ascii="Helvetica" w:hAnsi="Helvetica"/>
            </w:rPr>
            <w:fldChar w:fldCharType="begin"/>
          </w:r>
          <w:r w:rsidRPr="004C3E73">
            <w:rPr>
              <w:rFonts w:ascii="Helvetica" w:hAnsi="Helvetica"/>
            </w:rPr>
            <w:instrText xml:space="preserve"> TOC \o "1-3" \h \z \u </w:instrText>
          </w:r>
          <w:r w:rsidRPr="004C3E73">
            <w:rPr>
              <w:rFonts w:ascii="Helvetica" w:hAnsi="Helvetica"/>
            </w:rPr>
            <w:fldChar w:fldCharType="separate"/>
          </w:r>
          <w:hyperlink w:anchor="_Toc121995875" w:history="1">
            <w:r w:rsidR="00622832" w:rsidRPr="0016657D">
              <w:rPr>
                <w:rStyle w:val="Lienhypertexte"/>
                <w:noProof/>
              </w:rPr>
              <w:t>1</w:t>
            </w:r>
            <w:r w:rsidR="006228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22832" w:rsidRPr="0016657D">
              <w:rPr>
                <w:rStyle w:val="Lienhypertexte"/>
                <w:noProof/>
              </w:rPr>
              <w:t>Étape 1 : Adressages et configuration des postes</w:t>
            </w:r>
            <w:r w:rsidR="00622832">
              <w:rPr>
                <w:noProof/>
                <w:webHidden/>
              </w:rPr>
              <w:tab/>
            </w:r>
            <w:r w:rsidR="00622832">
              <w:rPr>
                <w:noProof/>
                <w:webHidden/>
              </w:rPr>
              <w:fldChar w:fldCharType="begin"/>
            </w:r>
            <w:r w:rsidR="00622832">
              <w:rPr>
                <w:noProof/>
                <w:webHidden/>
              </w:rPr>
              <w:instrText xml:space="preserve"> PAGEREF _Toc121995875 \h </w:instrText>
            </w:r>
            <w:r w:rsidR="00622832">
              <w:rPr>
                <w:noProof/>
                <w:webHidden/>
              </w:rPr>
            </w:r>
            <w:r w:rsidR="00622832">
              <w:rPr>
                <w:noProof/>
                <w:webHidden/>
              </w:rPr>
              <w:fldChar w:fldCharType="separate"/>
            </w:r>
            <w:r w:rsidR="00622832">
              <w:rPr>
                <w:noProof/>
                <w:webHidden/>
              </w:rPr>
              <w:t>1</w:t>
            </w:r>
            <w:r w:rsidR="00622832">
              <w:rPr>
                <w:noProof/>
                <w:webHidden/>
              </w:rPr>
              <w:fldChar w:fldCharType="end"/>
            </w:r>
          </w:hyperlink>
        </w:p>
        <w:p w14:paraId="7788267D" w14:textId="5DE8AC15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76" w:history="1">
            <w:r w:rsidRPr="0016657D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Configuration des postes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7036" w14:textId="1921A5B8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77" w:history="1">
            <w:r w:rsidRPr="0016657D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Configuration du service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A98C" w14:textId="7A2935A8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78" w:history="1">
            <w:r w:rsidRPr="0016657D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Configuration du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4936" w14:textId="53EF9865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79" w:history="1">
            <w:r w:rsidRPr="0016657D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Configuration des postes nomades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5EED" w14:textId="6652D589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0" w:history="1">
            <w:r w:rsidRPr="0016657D">
              <w:rPr>
                <w:rStyle w:val="Lienhypertexte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Test de la connectivité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A0C9" w14:textId="26984A5F" w:rsidR="00622832" w:rsidRDefault="00622832">
          <w:pPr>
            <w:pStyle w:val="TM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1" w:history="1">
            <w:r w:rsidRPr="0016657D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Étape 2 : Configuration du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0E11" w14:textId="15F7BF94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2" w:history="1">
            <w:r w:rsidRPr="0016657D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Configuration du serveur suivant l’adressage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79438" w14:textId="03EDFF4C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3" w:history="1">
            <w:r w:rsidRPr="0016657D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Désactivation de tous les services actifs autres que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DED5B" w14:textId="50571CE2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4" w:history="1">
            <w:r w:rsidRPr="0016657D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Personnalisation du code de 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77AB4" w14:textId="4F4AF0C2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5" w:history="1">
            <w:r w:rsidRPr="0016657D">
              <w:rPr>
                <w:rStyle w:val="Lienhypertexte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Vérification de l’affichage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F92C" w14:textId="08A63170" w:rsidR="00622832" w:rsidRDefault="00622832">
          <w:pPr>
            <w:pStyle w:val="TM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6" w:history="1">
            <w:r w:rsidRPr="0016657D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Étape 3 : Configuration du serveur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627" w14:textId="69DF8E85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7" w:history="1">
            <w:r w:rsidRPr="0016657D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Configuration du nouveau serveur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1F7D" w14:textId="485D8800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8" w:history="1">
            <w:r w:rsidRPr="0016657D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Activation du service DNS et ajout d’une entrée pour la correspondance entre le nom « </w:t>
            </w:r>
            <w:r w:rsidRPr="0016657D">
              <w:rPr>
                <w:rStyle w:val="Lienhypertexte"/>
                <w:rFonts w:ascii="Helvetica" w:hAnsi="Helvetica"/>
                <w:noProof/>
              </w:rPr>
              <w:t>www.musica.com</w:t>
            </w:r>
            <w:r w:rsidRPr="0016657D">
              <w:rPr>
                <w:rStyle w:val="Lienhypertexte"/>
                <w:noProof/>
              </w:rPr>
              <w:t> » et l’adresse ip du serveur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3D687" w14:textId="3D39AFE4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89" w:history="1">
            <w:r w:rsidRPr="0016657D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Vérification de la configuration du serveur DNS sur les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C3E6" w14:textId="3A156872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90" w:history="1">
            <w:r w:rsidRPr="0016657D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Vérification de la résolution de nom depuis un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D13A3" w14:textId="52BBD7C5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91" w:history="1">
            <w:r w:rsidRPr="0016657D">
              <w:rPr>
                <w:rStyle w:val="Lienhypertexte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Requête http depuis un poste fixe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030" w14:textId="66CC3F38" w:rsidR="00622832" w:rsidRDefault="00622832">
          <w:pPr>
            <w:pStyle w:val="TM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995892" w:history="1">
            <w:r w:rsidRPr="0016657D">
              <w:rPr>
                <w:rStyle w:val="Lienhypertexte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6657D">
              <w:rPr>
                <w:rStyle w:val="Lienhypertexte"/>
                <w:noProof/>
              </w:rPr>
              <w:t>Requête http depuis un poste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_Toc121995892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F638" w14:textId="63FF96B2" w:rsidR="007D670D" w:rsidRPr="004C3E73" w:rsidRDefault="007D670D">
          <w:pPr>
            <w:rPr>
              <w:rFonts w:ascii="Helvetica" w:hAnsi="Helvetica"/>
            </w:rPr>
          </w:pPr>
          <w:r w:rsidRPr="004C3E73">
            <w:rPr>
              <w:rFonts w:ascii="Helvetica" w:hAnsi="Helvetica"/>
              <w:b/>
              <w:bCs/>
            </w:rPr>
            <w:fldChar w:fldCharType="end"/>
          </w:r>
        </w:p>
      </w:sdtContent>
    </w:sdt>
    <w:p w14:paraId="0CBD22BB" w14:textId="5D6CA2A8" w:rsidR="00B13632" w:rsidRPr="004C3E73" w:rsidRDefault="00B13632" w:rsidP="00E72CF7">
      <w:pPr>
        <w:pStyle w:val="Titre"/>
        <w:jc w:val="center"/>
        <w:rPr>
          <w:rFonts w:ascii="Helvetica" w:hAnsi="Helvetica"/>
          <w:sz w:val="44"/>
          <w:szCs w:val="44"/>
        </w:rPr>
      </w:pPr>
    </w:p>
    <w:p w14:paraId="673D137B" w14:textId="77777777" w:rsidR="004325B8" w:rsidRDefault="004325B8" w:rsidP="004325B8">
      <w:pPr>
        <w:pStyle w:val="Titre"/>
        <w:jc w:val="center"/>
        <w:rPr>
          <w:sz w:val="44"/>
          <w:szCs w:val="44"/>
        </w:rPr>
      </w:pPr>
      <w:r>
        <w:rPr>
          <w:sz w:val="44"/>
          <w:szCs w:val="44"/>
        </w:rPr>
        <w:t>PPE1-</w:t>
      </w:r>
      <w:r w:rsidRPr="00E72CF7">
        <w:rPr>
          <w:sz w:val="44"/>
          <w:szCs w:val="44"/>
        </w:rPr>
        <w:t xml:space="preserve">Mission </w:t>
      </w:r>
      <w:r>
        <w:rPr>
          <w:sz w:val="44"/>
          <w:szCs w:val="44"/>
        </w:rPr>
        <w:t>5 MODIFICATION A FAIRE</w:t>
      </w:r>
    </w:p>
    <w:p w14:paraId="2D2150A4" w14:textId="77777777" w:rsidR="004325B8" w:rsidRPr="00E72CF7" w:rsidRDefault="004325B8" w:rsidP="004325B8">
      <w:pPr>
        <w:pStyle w:val="Titre"/>
        <w:jc w:val="center"/>
        <w:rPr>
          <w:sz w:val="44"/>
          <w:szCs w:val="44"/>
        </w:rPr>
      </w:pPr>
      <w:r>
        <w:rPr>
          <w:sz w:val="44"/>
          <w:szCs w:val="44"/>
        </w:rPr>
        <w:t>Dans la m</w:t>
      </w:r>
      <w:r w:rsidRPr="00E25C98">
        <w:rPr>
          <w:sz w:val="44"/>
          <w:szCs w:val="44"/>
        </w:rPr>
        <w:t>ise en place d’une infrastructure technique</w:t>
      </w:r>
    </w:p>
    <w:p w14:paraId="61C6CA61" w14:textId="77777777" w:rsidR="008047F1" w:rsidRPr="004C3E73" w:rsidRDefault="008047F1" w:rsidP="00E33A2E">
      <w:pPr>
        <w:rPr>
          <w:rFonts w:ascii="Helvetica" w:hAnsi="Helvetica"/>
        </w:rPr>
      </w:pPr>
    </w:p>
    <w:p w14:paraId="1BADC3D5" w14:textId="70593BE7" w:rsidR="004325B8" w:rsidRDefault="004325B8" w:rsidP="004325B8">
      <w:pPr>
        <w:pStyle w:val="Titre1"/>
        <w:spacing w:before="0"/>
        <w:ind w:left="431" w:hanging="431"/>
      </w:pPr>
      <w:bookmarkStart w:id="1" w:name="_Toc88391080"/>
      <w:bookmarkStart w:id="2" w:name="_Toc121995875"/>
      <w:bookmarkEnd w:id="0"/>
      <w:r w:rsidRPr="00070E26">
        <w:t xml:space="preserve">Étape 1 : </w:t>
      </w:r>
      <w:r>
        <w:t>Adressages et configuration des postes</w:t>
      </w:r>
      <w:bookmarkEnd w:id="1"/>
      <w:bookmarkEnd w:id="2"/>
    </w:p>
    <w:p w14:paraId="2A5C101E" w14:textId="77777777" w:rsidR="004325B8" w:rsidRPr="004325B8" w:rsidRDefault="004325B8" w:rsidP="004325B8"/>
    <w:p w14:paraId="1142FC01" w14:textId="5955D447" w:rsidR="00336D20" w:rsidRDefault="00336D20" w:rsidP="00622832">
      <w:pPr>
        <w:pStyle w:val="Titre2"/>
      </w:pPr>
      <w:bookmarkStart w:id="3" w:name="_Toc121995876"/>
      <w:r>
        <w:t>Configuration des postes fixes</w:t>
      </w:r>
      <w:bookmarkEnd w:id="3"/>
    </w:p>
    <w:p w14:paraId="63864E98" w14:textId="123137CC" w:rsidR="00336D20" w:rsidRDefault="00336D20" w:rsidP="00336D20">
      <w:pPr>
        <w:rPr>
          <w:rFonts w:ascii="Helvetica" w:hAnsi="Helvetica"/>
        </w:rPr>
      </w:pPr>
      <w:r>
        <w:rPr>
          <w:rFonts w:ascii="Helvetica" w:hAnsi="Helvetica"/>
        </w:rPr>
        <w:t>Poste accueil</w:t>
      </w:r>
    </w:p>
    <w:p w14:paraId="053657BE" w14:textId="67019DA9" w:rsidR="00336D20" w:rsidRDefault="00336D20" w:rsidP="00336D20">
      <w:pPr>
        <w:rPr>
          <w:rFonts w:ascii="Helvetica" w:hAnsi="Helvetica"/>
        </w:rPr>
      </w:pPr>
      <w:r w:rsidRPr="00336D20">
        <w:rPr>
          <w:rFonts w:ascii="Helvetica" w:hAnsi="Helvetica"/>
        </w:rPr>
        <w:drawing>
          <wp:inline distT="0" distB="0" distL="0" distR="0" wp14:anchorId="440A3C6A" wp14:editId="585E67A3">
            <wp:extent cx="3255666" cy="3166887"/>
            <wp:effectExtent l="0" t="0" r="190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4940" cy="317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71F75CFA" w14:textId="60E22765" w:rsidR="00336D20" w:rsidRDefault="00336D20" w:rsidP="00336D20">
      <w:pPr>
        <w:rPr>
          <w:rFonts w:ascii="Helvetica" w:hAnsi="Helvetica"/>
        </w:rPr>
      </w:pPr>
    </w:p>
    <w:p w14:paraId="5F0E42A7" w14:textId="176060F3" w:rsidR="00336D20" w:rsidRDefault="00336D20" w:rsidP="00336D20">
      <w:pPr>
        <w:rPr>
          <w:rFonts w:ascii="Helvetica" w:hAnsi="Helvetica"/>
        </w:rPr>
      </w:pPr>
      <w:r>
        <w:rPr>
          <w:rFonts w:ascii="Helvetica" w:hAnsi="Helvetica"/>
        </w:rPr>
        <w:t>Imprimante accueil</w:t>
      </w:r>
    </w:p>
    <w:p w14:paraId="6774040C" w14:textId="6507410C" w:rsidR="00336D20" w:rsidRDefault="00336D20" w:rsidP="00336D20">
      <w:pPr>
        <w:rPr>
          <w:rFonts w:ascii="Helvetica" w:hAnsi="Helvetica"/>
        </w:rPr>
      </w:pPr>
      <w:r w:rsidRPr="00336D20">
        <w:rPr>
          <w:rFonts w:ascii="Helvetica" w:hAnsi="Helvetica"/>
        </w:rPr>
        <w:drawing>
          <wp:inline distT="0" distB="0" distL="0" distR="0" wp14:anchorId="625751E2" wp14:editId="1D65FCAE">
            <wp:extent cx="3094893" cy="3010497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366" cy="30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0539" w14:textId="6C9B5CE0" w:rsidR="00336D20" w:rsidRDefault="00336D20" w:rsidP="00336D20">
      <w:pPr>
        <w:rPr>
          <w:rFonts w:ascii="Helvetica" w:hAnsi="Helvetica"/>
        </w:rPr>
      </w:pPr>
      <w:r w:rsidRPr="00336D20">
        <w:rPr>
          <w:rFonts w:ascii="Helvetica" w:hAnsi="Helvetica"/>
        </w:rPr>
        <w:drawing>
          <wp:inline distT="0" distB="0" distL="0" distR="0" wp14:anchorId="473417CD" wp14:editId="0ABC58B2">
            <wp:extent cx="3279591" cy="3185327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233" cy="32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EA06" w14:textId="50BFD8F1" w:rsidR="00336D20" w:rsidRDefault="00336D20" w:rsidP="00336D20">
      <w:pPr>
        <w:rPr>
          <w:rFonts w:ascii="Helvetica" w:hAnsi="Helvetica"/>
        </w:rPr>
      </w:pPr>
    </w:p>
    <w:p w14:paraId="6AF26C2A" w14:textId="52B7A33E" w:rsidR="00336D20" w:rsidRDefault="00336D20" w:rsidP="00336D20">
      <w:pPr>
        <w:rPr>
          <w:rFonts w:ascii="Helvetica" w:hAnsi="Helvetica"/>
        </w:rPr>
      </w:pPr>
      <w:r>
        <w:rPr>
          <w:rFonts w:ascii="Helvetica" w:hAnsi="Helvetica"/>
        </w:rPr>
        <w:t>Les postes fixes</w:t>
      </w:r>
    </w:p>
    <w:p w14:paraId="69FE730A" w14:textId="4FDB7401" w:rsidR="00336D20" w:rsidRDefault="00336D20" w:rsidP="00336D20">
      <w:pPr>
        <w:rPr>
          <w:noProof/>
        </w:rPr>
      </w:pPr>
      <w:r w:rsidRPr="00336D20">
        <w:rPr>
          <w:rFonts w:ascii="Helvetica" w:hAnsi="Helvetica"/>
        </w:rPr>
        <w:lastRenderedPageBreak/>
        <w:drawing>
          <wp:inline distT="0" distB="0" distL="0" distR="0" wp14:anchorId="5D860FDA" wp14:editId="3E1BE98C">
            <wp:extent cx="2954216" cy="2857173"/>
            <wp:effectExtent l="0" t="0" r="0" b="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301" cy="286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D20">
        <w:rPr>
          <w:noProof/>
        </w:rPr>
        <w:t xml:space="preserve"> </w:t>
      </w:r>
      <w:r w:rsidRPr="00336D20">
        <w:rPr>
          <w:rFonts w:ascii="Helvetica" w:hAnsi="Helvetica"/>
        </w:rPr>
        <w:drawing>
          <wp:inline distT="0" distB="0" distL="0" distR="0" wp14:anchorId="3702C8AC" wp14:editId="4EB7309D">
            <wp:extent cx="2924071" cy="2836332"/>
            <wp:effectExtent l="0" t="0" r="0" b="254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463" cy="28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2387" w14:textId="2811C1FF" w:rsidR="00336D20" w:rsidRDefault="00336D20" w:rsidP="00336D20">
      <w:pPr>
        <w:rPr>
          <w:rFonts w:ascii="Helvetica" w:hAnsi="Helvetica"/>
        </w:rPr>
      </w:pPr>
      <w:r w:rsidRPr="00336D20">
        <w:rPr>
          <w:rFonts w:ascii="Helvetica" w:hAnsi="Helvetica"/>
        </w:rPr>
        <w:drawing>
          <wp:inline distT="0" distB="0" distL="0" distR="0" wp14:anchorId="4F305E61" wp14:editId="2A9581C2">
            <wp:extent cx="2954020" cy="2844543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0127" cy="28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D20">
        <w:rPr>
          <w:noProof/>
        </w:rPr>
        <w:t xml:space="preserve"> </w:t>
      </w:r>
      <w:r w:rsidRPr="00336D20">
        <w:rPr>
          <w:rFonts w:ascii="Helvetica" w:hAnsi="Helvetica"/>
        </w:rPr>
        <w:drawing>
          <wp:inline distT="0" distB="0" distL="0" distR="0" wp14:anchorId="488D3F5C" wp14:editId="75B470FB">
            <wp:extent cx="2892412" cy="2813539"/>
            <wp:effectExtent l="0" t="0" r="3810" b="635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7164" cy="28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50D1" w14:textId="1EE85086" w:rsidR="00336D20" w:rsidRDefault="00336D20" w:rsidP="0063060B">
      <w:pPr>
        <w:rPr>
          <w:rFonts w:ascii="Helvetica" w:hAnsi="Helvetica"/>
          <w:b/>
          <w:u w:val="single"/>
        </w:rPr>
      </w:pPr>
    </w:p>
    <w:p w14:paraId="5C475F90" w14:textId="77777777" w:rsidR="00336D20" w:rsidRDefault="00336D20" w:rsidP="0063060B">
      <w:pPr>
        <w:rPr>
          <w:rFonts w:ascii="Helvetica" w:hAnsi="Helvetica"/>
          <w:b/>
          <w:u w:val="single"/>
        </w:rPr>
      </w:pPr>
    </w:p>
    <w:p w14:paraId="57623887" w14:textId="1220D974" w:rsidR="0063060B" w:rsidRPr="004325B8" w:rsidRDefault="004325B8" w:rsidP="00622832">
      <w:pPr>
        <w:pStyle w:val="Titre2"/>
      </w:pPr>
      <w:bookmarkStart w:id="5" w:name="_Toc121995877"/>
      <w:r w:rsidRPr="004325B8">
        <w:lastRenderedPageBreak/>
        <w:t>Configuration du service DHCP</w:t>
      </w:r>
      <w:bookmarkEnd w:id="5"/>
    </w:p>
    <w:p w14:paraId="36B2C255" w14:textId="28E32AD6" w:rsidR="004325B8" w:rsidRDefault="004325B8" w:rsidP="0063060B">
      <w:pPr>
        <w:rPr>
          <w:rFonts w:ascii="Helvetica" w:hAnsi="Helvetica"/>
        </w:rPr>
      </w:pPr>
      <w:r w:rsidRPr="004325B8">
        <w:rPr>
          <w:rFonts w:ascii="Helvetica" w:hAnsi="Helvetica"/>
        </w:rPr>
        <w:drawing>
          <wp:inline distT="0" distB="0" distL="0" distR="0" wp14:anchorId="5BD8A2FB" wp14:editId="3C53FA55">
            <wp:extent cx="3808326" cy="2915387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898" cy="2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28B6" w14:textId="2238C95C" w:rsidR="004325B8" w:rsidRDefault="004325B8" w:rsidP="0063060B">
      <w:pPr>
        <w:rPr>
          <w:rFonts w:ascii="Helvetica" w:hAnsi="Helvetica"/>
        </w:rPr>
      </w:pPr>
    </w:p>
    <w:p w14:paraId="77919706" w14:textId="701A74D2" w:rsidR="004325B8" w:rsidRPr="004325B8" w:rsidRDefault="004325B8" w:rsidP="00622832">
      <w:pPr>
        <w:pStyle w:val="Titre2"/>
      </w:pPr>
      <w:bookmarkStart w:id="6" w:name="_Toc121995878"/>
      <w:r w:rsidRPr="004325B8">
        <w:t>Configuration du wifi</w:t>
      </w:r>
      <w:bookmarkEnd w:id="6"/>
    </w:p>
    <w:p w14:paraId="42009479" w14:textId="18D76D3D" w:rsidR="004325B8" w:rsidRDefault="004325B8" w:rsidP="0063060B">
      <w:pPr>
        <w:rPr>
          <w:rFonts w:ascii="Helvetica" w:hAnsi="Helvetica"/>
        </w:rPr>
      </w:pPr>
      <w:r>
        <w:rPr>
          <w:rFonts w:ascii="Helvetica" w:hAnsi="Helvetica"/>
        </w:rPr>
        <w:t xml:space="preserve">Nom du SSID </w:t>
      </w:r>
    </w:p>
    <w:p w14:paraId="1B867E33" w14:textId="20D63431" w:rsidR="004325B8" w:rsidRDefault="004325B8" w:rsidP="0063060B">
      <w:pPr>
        <w:rPr>
          <w:rFonts w:ascii="Helvetica" w:hAnsi="Helvetica"/>
        </w:rPr>
      </w:pPr>
      <w:r w:rsidRPr="004325B8">
        <w:rPr>
          <w:rFonts w:ascii="Helvetica" w:hAnsi="Helvetica"/>
        </w:rPr>
        <w:drawing>
          <wp:inline distT="0" distB="0" distL="0" distR="0" wp14:anchorId="60C824CD" wp14:editId="395DB370">
            <wp:extent cx="4190163" cy="3215636"/>
            <wp:effectExtent l="0" t="0" r="127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303" cy="32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C59" w14:textId="48A87D7A" w:rsidR="004325B8" w:rsidRDefault="004325B8" w:rsidP="0063060B">
      <w:pPr>
        <w:rPr>
          <w:rFonts w:ascii="Helvetica" w:hAnsi="Helvetica"/>
        </w:rPr>
      </w:pPr>
      <w:r>
        <w:rPr>
          <w:rFonts w:ascii="Helvetica" w:hAnsi="Helvetica"/>
        </w:rPr>
        <w:t>Clé de sécurité</w:t>
      </w:r>
    </w:p>
    <w:p w14:paraId="02E298A7" w14:textId="407B9208" w:rsidR="004325B8" w:rsidRDefault="004325B8" w:rsidP="0063060B">
      <w:pPr>
        <w:rPr>
          <w:rFonts w:ascii="Helvetica" w:hAnsi="Helvetica"/>
        </w:rPr>
      </w:pPr>
      <w:r w:rsidRPr="004325B8">
        <w:rPr>
          <w:rFonts w:ascii="Helvetica" w:hAnsi="Helvetica"/>
        </w:rPr>
        <w:lastRenderedPageBreak/>
        <w:drawing>
          <wp:inline distT="0" distB="0" distL="0" distR="0" wp14:anchorId="072BA80C" wp14:editId="6C078235">
            <wp:extent cx="4282362" cy="3295859"/>
            <wp:effectExtent l="0" t="0" r="444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1465" cy="33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1DC9" w14:textId="4FE9A2E7" w:rsidR="00336D20" w:rsidRDefault="00336D20" w:rsidP="0063060B">
      <w:pPr>
        <w:rPr>
          <w:rFonts w:ascii="Helvetica" w:hAnsi="Helvetica"/>
        </w:rPr>
      </w:pPr>
    </w:p>
    <w:p w14:paraId="612A00A9" w14:textId="03F818DC" w:rsidR="00336D20" w:rsidRPr="004325B8" w:rsidRDefault="00336D20" w:rsidP="00622832">
      <w:pPr>
        <w:pStyle w:val="Titre2"/>
      </w:pPr>
      <w:bookmarkStart w:id="7" w:name="_Toc121995879"/>
      <w:r w:rsidRPr="004325B8">
        <w:t>Configuration d</w:t>
      </w:r>
      <w:r>
        <w:t>es postes nomades</w:t>
      </w:r>
      <w:bookmarkEnd w:id="7"/>
    </w:p>
    <w:p w14:paraId="41450456" w14:textId="04C9D193" w:rsidR="00336D20" w:rsidRDefault="00336D20" w:rsidP="0063060B">
      <w:pPr>
        <w:rPr>
          <w:rFonts w:ascii="Helvetica" w:hAnsi="Helvetica"/>
        </w:rPr>
      </w:pPr>
      <w:r>
        <w:rPr>
          <w:rFonts w:ascii="Helvetica" w:hAnsi="Helvetica"/>
        </w:rPr>
        <w:t>PC-nomade-1</w:t>
      </w:r>
    </w:p>
    <w:p w14:paraId="4D79A122" w14:textId="1DD44B5C" w:rsidR="00336D20" w:rsidRDefault="00336D20" w:rsidP="0063060B">
      <w:pPr>
        <w:rPr>
          <w:noProof/>
        </w:rPr>
      </w:pPr>
      <w:r w:rsidRPr="00336D20">
        <w:rPr>
          <w:rFonts w:ascii="Helvetica" w:hAnsi="Helvetica"/>
        </w:rPr>
        <w:drawing>
          <wp:inline distT="0" distB="0" distL="0" distR="0" wp14:anchorId="19C8FF30" wp14:editId="733A86D5">
            <wp:extent cx="2934119" cy="286245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650" cy="28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D20">
        <w:rPr>
          <w:noProof/>
        </w:rPr>
        <w:t xml:space="preserve"> </w:t>
      </w:r>
      <w:r w:rsidR="00E66F08" w:rsidRPr="00E66F08">
        <w:rPr>
          <w:rFonts w:ascii="Helvetica" w:hAnsi="Helvetica"/>
        </w:rPr>
        <w:drawing>
          <wp:inline distT="0" distB="0" distL="0" distR="0" wp14:anchorId="7CD46FA9" wp14:editId="71A33926">
            <wp:extent cx="3034603" cy="2942906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2" cy="296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9BB9" w14:textId="13FB0515" w:rsidR="00336D20" w:rsidRPr="00336D20" w:rsidRDefault="00336D20" w:rsidP="0063060B">
      <w:pPr>
        <w:rPr>
          <w:rFonts w:ascii="Helvetica" w:hAnsi="Helvetica"/>
        </w:rPr>
      </w:pPr>
    </w:p>
    <w:p w14:paraId="1FFEB379" w14:textId="2B9217FE" w:rsidR="00336D20" w:rsidRDefault="00336D20" w:rsidP="0063060B">
      <w:pPr>
        <w:rPr>
          <w:rFonts w:ascii="Helvetica" w:hAnsi="Helvetica"/>
        </w:rPr>
      </w:pPr>
      <w:r w:rsidRPr="00336D20">
        <w:rPr>
          <w:rFonts w:ascii="Helvetica" w:hAnsi="Helvetica"/>
        </w:rPr>
        <w:t>PC-nomade-2</w:t>
      </w:r>
    </w:p>
    <w:p w14:paraId="1EAF3574" w14:textId="4F396032" w:rsidR="00336D20" w:rsidRDefault="00336D20" w:rsidP="0063060B">
      <w:pPr>
        <w:rPr>
          <w:rFonts w:ascii="Helvetica" w:hAnsi="Helvetica"/>
        </w:rPr>
      </w:pPr>
      <w:r w:rsidRPr="00336D20">
        <w:rPr>
          <w:rFonts w:ascii="Helvetica" w:hAnsi="Helvetica"/>
        </w:rPr>
        <w:lastRenderedPageBreak/>
        <w:drawing>
          <wp:inline distT="0" distB="0" distL="0" distR="0" wp14:anchorId="2E7B50CC" wp14:editId="2130CD22">
            <wp:extent cx="3006041" cy="2924070"/>
            <wp:effectExtent l="0" t="0" r="444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319" cy="29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D20">
        <w:rPr>
          <w:rFonts w:ascii="Helvetica" w:hAnsi="Helvetica"/>
        </w:rPr>
        <w:drawing>
          <wp:inline distT="0" distB="0" distL="0" distR="0" wp14:anchorId="672C3B26" wp14:editId="14F4D914">
            <wp:extent cx="2986718" cy="2913763"/>
            <wp:effectExtent l="0" t="0" r="4445" b="127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8287" cy="29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780E" w14:textId="10389741" w:rsidR="00336D20" w:rsidRDefault="00336D20" w:rsidP="0063060B">
      <w:pPr>
        <w:rPr>
          <w:rFonts w:ascii="Helvetica" w:hAnsi="Helvetica"/>
        </w:rPr>
      </w:pPr>
    </w:p>
    <w:p w14:paraId="203CB47F" w14:textId="62010490" w:rsidR="00336D20" w:rsidRPr="004325B8" w:rsidRDefault="00336D20" w:rsidP="00622832">
      <w:pPr>
        <w:pStyle w:val="Titre2"/>
      </w:pPr>
      <w:bookmarkStart w:id="8" w:name="_Toc121995880"/>
      <w:r>
        <w:t>Test de la connectivité</w:t>
      </w:r>
      <w:bookmarkEnd w:id="8"/>
    </w:p>
    <w:p w14:paraId="660F5AEC" w14:textId="44109C1B" w:rsidR="00336D20" w:rsidRDefault="00E66F08" w:rsidP="0063060B">
      <w:pPr>
        <w:rPr>
          <w:rFonts w:ascii="Helvetica" w:hAnsi="Helvetica"/>
        </w:rPr>
      </w:pPr>
      <w:r>
        <w:rPr>
          <w:rFonts w:ascii="Helvetica" w:hAnsi="Helvetica"/>
        </w:rPr>
        <w:t>PC-nomade-1 jusqu’à PC accueil</w:t>
      </w:r>
    </w:p>
    <w:p w14:paraId="4C418284" w14:textId="2659C737" w:rsidR="00E66F08" w:rsidRDefault="00E66F08" w:rsidP="0063060B">
      <w:pPr>
        <w:rPr>
          <w:rFonts w:ascii="Helvetica" w:hAnsi="Helvetica"/>
        </w:rPr>
      </w:pPr>
      <w:r w:rsidRPr="00E66F08">
        <w:rPr>
          <w:rFonts w:ascii="Helvetica" w:hAnsi="Helvetica"/>
        </w:rPr>
        <w:drawing>
          <wp:inline distT="0" distB="0" distL="0" distR="0" wp14:anchorId="23A3B754" wp14:editId="450E2DDF">
            <wp:extent cx="3285811" cy="3172339"/>
            <wp:effectExtent l="0" t="0" r="0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3884" cy="319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C5568" w14:textId="77777777" w:rsidR="00E66F08" w:rsidRDefault="00E66F08" w:rsidP="0063060B">
      <w:pPr>
        <w:rPr>
          <w:rFonts w:ascii="Helvetica" w:hAnsi="Helvetica"/>
        </w:rPr>
      </w:pPr>
    </w:p>
    <w:p w14:paraId="06946099" w14:textId="2FFA9FAB" w:rsidR="00E66F08" w:rsidRDefault="00E66F08" w:rsidP="0063060B">
      <w:pPr>
        <w:rPr>
          <w:rFonts w:ascii="Helvetica" w:hAnsi="Helvetica"/>
        </w:rPr>
      </w:pPr>
      <w:r>
        <w:rPr>
          <w:rFonts w:ascii="Helvetica" w:hAnsi="Helvetica"/>
        </w:rPr>
        <w:t>PC-nomade-1 jusqu’à PC1</w:t>
      </w:r>
    </w:p>
    <w:p w14:paraId="3CCC3E29" w14:textId="48C3B9FA" w:rsidR="00E66F08" w:rsidRDefault="00E66F08" w:rsidP="0063060B">
      <w:pPr>
        <w:rPr>
          <w:rFonts w:ascii="Helvetica" w:hAnsi="Helvetica"/>
        </w:rPr>
      </w:pPr>
      <w:r w:rsidRPr="00E66F08">
        <w:rPr>
          <w:rFonts w:ascii="Helvetica" w:hAnsi="Helvetica"/>
        </w:rPr>
        <w:lastRenderedPageBreak/>
        <w:drawing>
          <wp:inline distT="0" distB="0" distL="0" distR="0" wp14:anchorId="602ED537" wp14:editId="4DCF1EE8">
            <wp:extent cx="5446207" cy="2176648"/>
            <wp:effectExtent l="0" t="0" r="254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2861" cy="218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9612" w14:textId="77777777" w:rsidR="00E66F08" w:rsidRDefault="00E66F08" w:rsidP="0063060B">
      <w:pPr>
        <w:rPr>
          <w:rFonts w:ascii="Helvetica" w:hAnsi="Helvetica"/>
        </w:rPr>
      </w:pPr>
    </w:p>
    <w:p w14:paraId="0922A647" w14:textId="745BD944" w:rsidR="00E66F08" w:rsidRDefault="00E66F08" w:rsidP="0063060B">
      <w:pPr>
        <w:rPr>
          <w:rFonts w:ascii="Helvetica" w:hAnsi="Helvetica"/>
        </w:rPr>
      </w:pPr>
      <w:r>
        <w:rPr>
          <w:rFonts w:ascii="Helvetica" w:hAnsi="Helvetica"/>
        </w:rPr>
        <w:t>PC accueil jusqu’à PC2</w:t>
      </w:r>
    </w:p>
    <w:p w14:paraId="02AB0589" w14:textId="143A1320" w:rsidR="00E66F08" w:rsidRDefault="00E66F08" w:rsidP="0063060B">
      <w:pPr>
        <w:rPr>
          <w:rFonts w:ascii="Helvetica" w:hAnsi="Helvetica"/>
        </w:rPr>
      </w:pPr>
    </w:p>
    <w:p w14:paraId="7087F712" w14:textId="27635305" w:rsidR="00E66F08" w:rsidRDefault="00E66F08" w:rsidP="0063060B">
      <w:pPr>
        <w:rPr>
          <w:rFonts w:ascii="Helvetica" w:hAnsi="Helvetica"/>
        </w:rPr>
      </w:pPr>
      <w:r w:rsidRPr="00E66F08">
        <w:rPr>
          <w:rFonts w:ascii="Helvetica" w:hAnsi="Helvetica"/>
        </w:rPr>
        <w:drawing>
          <wp:inline distT="0" distB="0" distL="0" distR="0" wp14:anchorId="2874B45E" wp14:editId="1FCFB67F">
            <wp:extent cx="3766929" cy="3647552"/>
            <wp:effectExtent l="0" t="0" r="508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7264" cy="365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F5CB" w14:textId="1E6F4730" w:rsidR="00E66F08" w:rsidRDefault="00E66F08" w:rsidP="0063060B">
      <w:pPr>
        <w:rPr>
          <w:rFonts w:ascii="Helvetica" w:hAnsi="Helvetica"/>
        </w:rPr>
      </w:pPr>
    </w:p>
    <w:p w14:paraId="2E0AB921" w14:textId="07969F67" w:rsidR="00E66F08" w:rsidRDefault="00E66F08" w:rsidP="0063060B">
      <w:pPr>
        <w:rPr>
          <w:rFonts w:ascii="Helvetica" w:hAnsi="Helvetica"/>
        </w:rPr>
      </w:pPr>
      <w:r>
        <w:rPr>
          <w:rFonts w:ascii="Helvetica" w:hAnsi="Helvetica"/>
        </w:rPr>
        <w:t>PC3 jusqu’à PC-nomade-2</w:t>
      </w:r>
    </w:p>
    <w:p w14:paraId="386DE692" w14:textId="64230C7A" w:rsidR="00E66F08" w:rsidRDefault="00E66F08" w:rsidP="0063060B">
      <w:pPr>
        <w:rPr>
          <w:rFonts w:ascii="Helvetica" w:hAnsi="Helvetica"/>
        </w:rPr>
      </w:pPr>
      <w:r w:rsidRPr="00E66F08">
        <w:rPr>
          <w:rFonts w:ascii="Helvetica" w:hAnsi="Helvetica"/>
        </w:rPr>
        <w:lastRenderedPageBreak/>
        <w:drawing>
          <wp:inline distT="0" distB="0" distL="0" distR="0" wp14:anchorId="38648EAB" wp14:editId="04C1F537">
            <wp:extent cx="3627455" cy="351288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3291" cy="35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9F5B" w14:textId="0EB47DB7" w:rsidR="00E66F08" w:rsidRDefault="00E66F08" w:rsidP="0063060B">
      <w:pPr>
        <w:rPr>
          <w:rFonts w:ascii="Helvetica" w:hAnsi="Helvetica"/>
        </w:rPr>
      </w:pPr>
    </w:p>
    <w:p w14:paraId="7BAE9890" w14:textId="6EA3FAE1" w:rsidR="00E66F08" w:rsidRDefault="00E66F08" w:rsidP="00E66F08">
      <w:pPr>
        <w:pStyle w:val="Titre1"/>
        <w:spacing w:before="0"/>
        <w:ind w:left="431" w:hanging="431"/>
      </w:pPr>
      <w:bookmarkStart w:id="9" w:name="_Toc121995881"/>
      <w:r>
        <w:t>Étape 2</w:t>
      </w:r>
      <w:r w:rsidRPr="00070E26">
        <w:t xml:space="preserve"> : </w:t>
      </w:r>
      <w:r>
        <w:t>Configuration du serveur WEB</w:t>
      </w:r>
      <w:bookmarkEnd w:id="9"/>
    </w:p>
    <w:p w14:paraId="3D478463" w14:textId="44484FBE" w:rsidR="00E66F08" w:rsidRPr="00E66F08" w:rsidRDefault="00E66F08" w:rsidP="00622832">
      <w:pPr>
        <w:pStyle w:val="Titre2"/>
      </w:pPr>
      <w:bookmarkStart w:id="10" w:name="_Toc121995882"/>
      <w:r w:rsidRPr="00E66F08">
        <w:t>Configuration du serveur suivant l’adressage</w:t>
      </w:r>
      <w:bookmarkEnd w:id="10"/>
    </w:p>
    <w:p w14:paraId="25281573" w14:textId="20C65EAE" w:rsidR="00E66F08" w:rsidRDefault="00E66F08" w:rsidP="0063060B">
      <w:pPr>
        <w:rPr>
          <w:noProof/>
        </w:rPr>
      </w:pPr>
      <w:r w:rsidRPr="00E66F08">
        <w:rPr>
          <w:rFonts w:ascii="Helvetica" w:hAnsi="Helvetica"/>
        </w:rPr>
        <w:drawing>
          <wp:inline distT="0" distB="0" distL="0" distR="0" wp14:anchorId="13F98C79" wp14:editId="2F9B2101">
            <wp:extent cx="2898976" cy="2823586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0374" cy="283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F08">
        <w:rPr>
          <w:noProof/>
        </w:rPr>
        <w:t xml:space="preserve"> </w:t>
      </w:r>
      <w:r w:rsidRPr="00E66F08">
        <w:rPr>
          <w:rFonts w:ascii="Helvetica" w:hAnsi="Helvetica"/>
        </w:rPr>
        <w:drawing>
          <wp:inline distT="0" distB="0" distL="0" distR="0" wp14:anchorId="46EF9370" wp14:editId="3E541B5B">
            <wp:extent cx="3078050" cy="2672310"/>
            <wp:effectExtent l="0" t="0" r="8255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7195" cy="26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F2AE" w14:textId="77777777" w:rsidR="00E66F08" w:rsidRDefault="00E66F08" w:rsidP="0063060B">
      <w:pPr>
        <w:rPr>
          <w:noProof/>
        </w:rPr>
      </w:pPr>
    </w:p>
    <w:p w14:paraId="583C2D3B" w14:textId="6734FBDA" w:rsidR="00E66F08" w:rsidRDefault="00E66F08" w:rsidP="00622832">
      <w:pPr>
        <w:pStyle w:val="Titre2"/>
      </w:pPr>
      <w:bookmarkStart w:id="11" w:name="_Toc121995883"/>
      <w:r>
        <w:lastRenderedPageBreak/>
        <w:t>Désactivation de tous les services actifs autres que http</w:t>
      </w:r>
      <w:bookmarkEnd w:id="11"/>
    </w:p>
    <w:p w14:paraId="76AED287" w14:textId="74EBD72B" w:rsidR="00E66F08" w:rsidRDefault="00E66F08" w:rsidP="00E66F08">
      <w:pPr>
        <w:rPr>
          <w:rFonts w:ascii="Helvetica" w:hAnsi="Helvetica"/>
        </w:rPr>
      </w:pPr>
      <w:r w:rsidRPr="00E66F08">
        <w:rPr>
          <w:rFonts w:ascii="Helvetica" w:hAnsi="Helvetica"/>
        </w:rPr>
        <w:drawing>
          <wp:inline distT="0" distB="0" distL="0" distR="0" wp14:anchorId="5EB8ADF4" wp14:editId="6DF6577C">
            <wp:extent cx="1057423" cy="2133898"/>
            <wp:effectExtent l="0" t="0" r="952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AB4">
        <w:rPr>
          <w:rFonts w:ascii="Helvetica" w:hAnsi="Helvetica"/>
        </w:rPr>
        <w:t xml:space="preserve"> Tous ces services sont désactivés</w:t>
      </w:r>
    </w:p>
    <w:p w14:paraId="0E65F55F" w14:textId="4647B8AF" w:rsidR="00E66F08" w:rsidRDefault="00E66F08" w:rsidP="00E66F08">
      <w:pPr>
        <w:rPr>
          <w:rFonts w:ascii="Helvetica" w:hAnsi="Helvetica"/>
        </w:rPr>
      </w:pPr>
    </w:p>
    <w:p w14:paraId="4884E4BF" w14:textId="2D483EB1" w:rsidR="00E66F08" w:rsidRDefault="00E66F08" w:rsidP="00E66F08">
      <w:pPr>
        <w:rPr>
          <w:rFonts w:ascii="Helvetica" w:hAnsi="Helvetica"/>
        </w:rPr>
      </w:pPr>
    </w:p>
    <w:p w14:paraId="4799D4D5" w14:textId="45F1C590" w:rsidR="00E66F08" w:rsidRPr="00E66F08" w:rsidRDefault="00E66F08" w:rsidP="00622832">
      <w:pPr>
        <w:pStyle w:val="Titre2"/>
      </w:pPr>
      <w:bookmarkStart w:id="12" w:name="_Toc121995884"/>
      <w:r>
        <w:t>Personnalisation du code de la page d’accueil</w:t>
      </w:r>
      <w:bookmarkEnd w:id="12"/>
    </w:p>
    <w:p w14:paraId="50A7325E" w14:textId="0869606F" w:rsidR="00E66F08" w:rsidRDefault="00FF4AB4" w:rsidP="0063060B">
      <w:pPr>
        <w:rPr>
          <w:rFonts w:ascii="Helvetica" w:hAnsi="Helvetica"/>
        </w:rPr>
      </w:pPr>
      <w:r w:rsidRPr="00FF4AB4">
        <w:rPr>
          <w:rFonts w:ascii="Helvetica" w:hAnsi="Helvetica"/>
        </w:rPr>
        <w:drawing>
          <wp:inline distT="0" distB="0" distL="0" distR="0" wp14:anchorId="4DA53A85" wp14:editId="5EF3C6CC">
            <wp:extent cx="3602068" cy="3486778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3286" cy="34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FFB2" w14:textId="1F5E4E12" w:rsidR="00E66F08" w:rsidRDefault="00E66F08" w:rsidP="0063060B">
      <w:pPr>
        <w:rPr>
          <w:rFonts w:ascii="Helvetica" w:hAnsi="Helvetica"/>
        </w:rPr>
      </w:pPr>
    </w:p>
    <w:p w14:paraId="7FE5CC7F" w14:textId="2DE31AAD" w:rsidR="00E66F08" w:rsidRDefault="00E66F08" w:rsidP="0063060B">
      <w:pPr>
        <w:rPr>
          <w:rFonts w:ascii="Helvetica" w:hAnsi="Helvetica"/>
        </w:rPr>
      </w:pPr>
    </w:p>
    <w:p w14:paraId="20CEC3CC" w14:textId="77777777" w:rsidR="00FF4AB4" w:rsidRDefault="00FF4AB4" w:rsidP="00622832">
      <w:pPr>
        <w:pStyle w:val="Titre2"/>
      </w:pPr>
      <w:bookmarkStart w:id="13" w:name="_Toc121995885"/>
      <w:r>
        <w:t>Vérification de l’affichage du site</w:t>
      </w:r>
      <w:bookmarkEnd w:id="13"/>
    </w:p>
    <w:p w14:paraId="7C83201B" w14:textId="6846FA87" w:rsidR="00E66F08" w:rsidRDefault="00FF4AB4" w:rsidP="0063060B">
      <w:pPr>
        <w:rPr>
          <w:rFonts w:ascii="Helvetica" w:hAnsi="Helvetica"/>
        </w:rPr>
      </w:pPr>
      <w:r>
        <w:rPr>
          <w:rFonts w:ascii="Helvetica" w:hAnsi="Helvetica"/>
        </w:rPr>
        <w:t>A partir de PC 1</w:t>
      </w:r>
    </w:p>
    <w:p w14:paraId="0B6FD1D8" w14:textId="29A7B2E5" w:rsidR="00FF4AB4" w:rsidRDefault="00FF4AB4" w:rsidP="0063060B">
      <w:pPr>
        <w:rPr>
          <w:rFonts w:ascii="Helvetica" w:hAnsi="Helvetica"/>
        </w:rPr>
      </w:pPr>
      <w:r w:rsidRPr="00FF4AB4">
        <w:rPr>
          <w:rFonts w:ascii="Helvetica" w:hAnsi="Helvetica"/>
        </w:rPr>
        <w:lastRenderedPageBreak/>
        <w:drawing>
          <wp:inline distT="0" distB="0" distL="0" distR="0" wp14:anchorId="5C6FCAB2" wp14:editId="20093FAA">
            <wp:extent cx="3668334" cy="3537019"/>
            <wp:effectExtent l="0" t="0" r="889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8935" cy="35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CFB6" w14:textId="4D82B708" w:rsidR="00FF4AB4" w:rsidRDefault="00FF4AB4" w:rsidP="0063060B">
      <w:pPr>
        <w:rPr>
          <w:rFonts w:ascii="Helvetica" w:hAnsi="Helvetica"/>
        </w:rPr>
      </w:pPr>
    </w:p>
    <w:p w14:paraId="697B0B0F" w14:textId="66682FF3" w:rsidR="00FF4AB4" w:rsidRDefault="00FF4AB4" w:rsidP="00FF4AB4">
      <w:pPr>
        <w:rPr>
          <w:rFonts w:ascii="Helvetica" w:hAnsi="Helvetica"/>
        </w:rPr>
      </w:pPr>
      <w:r>
        <w:rPr>
          <w:rFonts w:ascii="Helvetica" w:hAnsi="Helvetica"/>
        </w:rPr>
        <w:t>A</w:t>
      </w:r>
      <w:r>
        <w:rPr>
          <w:rFonts w:ascii="Helvetica" w:hAnsi="Helvetica"/>
        </w:rPr>
        <w:t xml:space="preserve"> partir de PC-nomade-1</w:t>
      </w:r>
      <w:r w:rsidRPr="00FF4AB4">
        <w:rPr>
          <w:noProof/>
        </w:rPr>
        <w:t xml:space="preserve"> </w:t>
      </w:r>
    </w:p>
    <w:p w14:paraId="46047670" w14:textId="41A48D0C" w:rsidR="00FF4AB4" w:rsidRDefault="00FF4AB4" w:rsidP="00FF4AB4">
      <w:pPr>
        <w:rPr>
          <w:rFonts w:ascii="Helvetica" w:hAnsi="Helvetica"/>
        </w:rPr>
      </w:pPr>
      <w:r w:rsidRPr="00FF4AB4">
        <w:rPr>
          <w:rFonts w:ascii="Helvetica" w:hAnsi="Helvetica"/>
        </w:rPr>
        <w:drawing>
          <wp:inline distT="0" distB="0" distL="0" distR="0" wp14:anchorId="60C3D4B5" wp14:editId="54E7A560">
            <wp:extent cx="3171289" cy="3074795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77482" cy="30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F0E" w14:textId="77777777" w:rsidR="00FF4AB4" w:rsidRDefault="00FF4AB4" w:rsidP="0063060B">
      <w:pPr>
        <w:rPr>
          <w:rFonts w:ascii="Helvetica" w:hAnsi="Helvetica"/>
        </w:rPr>
      </w:pPr>
    </w:p>
    <w:p w14:paraId="6ACE5312" w14:textId="0855D446" w:rsidR="00E66F08" w:rsidRDefault="00E66F08" w:rsidP="0063060B">
      <w:pPr>
        <w:rPr>
          <w:rFonts w:ascii="Helvetica" w:hAnsi="Helvetica"/>
        </w:rPr>
      </w:pPr>
    </w:p>
    <w:p w14:paraId="68AEBD3A" w14:textId="78A24529" w:rsidR="00FF4AB4" w:rsidRDefault="00FF4AB4" w:rsidP="00FF4AB4">
      <w:pPr>
        <w:pStyle w:val="Titre1"/>
        <w:spacing w:before="0"/>
        <w:ind w:left="431" w:hanging="431"/>
      </w:pPr>
      <w:bookmarkStart w:id="14" w:name="_Toc121995886"/>
      <w:r>
        <w:lastRenderedPageBreak/>
        <w:t>Étape 3</w:t>
      </w:r>
      <w:r w:rsidRPr="00070E26">
        <w:t xml:space="preserve"> : </w:t>
      </w:r>
      <w:r>
        <w:t xml:space="preserve">Configuration du serveur </w:t>
      </w:r>
      <w:r>
        <w:t>DNS</w:t>
      </w:r>
      <w:bookmarkEnd w:id="14"/>
    </w:p>
    <w:p w14:paraId="44BD12C8" w14:textId="238FAFCA" w:rsidR="00FF4AB4" w:rsidRDefault="00FF4AB4" w:rsidP="00622832">
      <w:pPr>
        <w:pStyle w:val="Titre2"/>
      </w:pPr>
      <w:bookmarkStart w:id="15" w:name="_Toc121995887"/>
      <w:r>
        <w:t>Configuration du nouveau serveur DNS</w:t>
      </w:r>
      <w:bookmarkEnd w:id="15"/>
    </w:p>
    <w:p w14:paraId="5A57ADCD" w14:textId="49AFD041" w:rsidR="00FF4AB4" w:rsidRDefault="00FF4AB4" w:rsidP="0063060B">
      <w:pPr>
        <w:rPr>
          <w:rFonts w:ascii="Helvetica" w:hAnsi="Helvetica"/>
        </w:rPr>
      </w:pPr>
      <w:r w:rsidRPr="00FF4AB4">
        <w:rPr>
          <w:rFonts w:ascii="Helvetica" w:hAnsi="Helvetica"/>
        </w:rPr>
        <w:drawing>
          <wp:inline distT="0" distB="0" distL="0" distR="0" wp14:anchorId="20BB2161" wp14:editId="4244ED79">
            <wp:extent cx="3004457" cy="2901334"/>
            <wp:effectExtent l="0" t="0" r="5715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8436" cy="29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AB4">
        <w:rPr>
          <w:noProof/>
        </w:rPr>
        <w:t xml:space="preserve"> </w:t>
      </w:r>
      <w:r w:rsidRPr="00FF4AB4">
        <w:rPr>
          <w:rFonts w:ascii="Helvetica" w:hAnsi="Helvetica"/>
        </w:rPr>
        <w:drawing>
          <wp:inline distT="0" distB="0" distL="0" distR="0" wp14:anchorId="131999C5" wp14:editId="0D233BE1">
            <wp:extent cx="2992281" cy="2411025"/>
            <wp:effectExtent l="0" t="0" r="0" b="889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4977" cy="24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E14A" w14:textId="1BBCE528" w:rsidR="00E66F08" w:rsidRDefault="00E66F08" w:rsidP="0063060B">
      <w:pPr>
        <w:rPr>
          <w:rFonts w:ascii="Helvetica" w:hAnsi="Helvetica"/>
        </w:rPr>
      </w:pPr>
    </w:p>
    <w:p w14:paraId="38AFEEC6" w14:textId="4249B386" w:rsidR="00FF4AB4" w:rsidRDefault="00FF4AB4" w:rsidP="00622832">
      <w:pPr>
        <w:pStyle w:val="Titre2"/>
      </w:pPr>
      <w:bookmarkStart w:id="16" w:name="_Toc121995888"/>
      <w:r>
        <w:t>Activation du service DNS et ajout d’une entrée pour la correspondance entre le nom « </w:t>
      </w:r>
      <w:hyperlink r:id="rId37" w:history="1">
        <w:r w:rsidRPr="00926BD6">
          <w:rPr>
            <w:rStyle w:val="Lienhypertexte"/>
            <w:rFonts w:ascii="Helvetica" w:hAnsi="Helvetica"/>
          </w:rPr>
          <w:t>www.musica.com</w:t>
        </w:r>
      </w:hyperlink>
      <w:r>
        <w:t xml:space="preserve"> » et l’adresse </w:t>
      </w:r>
      <w:proofErr w:type="spellStart"/>
      <w:r>
        <w:t>ip</w:t>
      </w:r>
      <w:proofErr w:type="spellEnd"/>
      <w:r>
        <w:t xml:space="preserve"> du serveur web</w:t>
      </w:r>
      <w:bookmarkEnd w:id="16"/>
    </w:p>
    <w:p w14:paraId="2078FD77" w14:textId="25A4730E" w:rsidR="00FF4AB4" w:rsidRDefault="00FF4AB4" w:rsidP="0063060B">
      <w:pPr>
        <w:rPr>
          <w:rFonts w:ascii="Helvetica" w:hAnsi="Helvetica"/>
        </w:rPr>
      </w:pPr>
      <w:r w:rsidRPr="00FF4AB4">
        <w:rPr>
          <w:rFonts w:ascii="Helvetica" w:hAnsi="Helvetica"/>
        </w:rPr>
        <w:drawing>
          <wp:inline distT="0" distB="0" distL="0" distR="0" wp14:anchorId="638F3250" wp14:editId="30A915D8">
            <wp:extent cx="4262515" cy="4170066"/>
            <wp:effectExtent l="0" t="0" r="5080" b="1905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67045" cy="417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B5E1" w14:textId="6AF451C0" w:rsidR="00056B89" w:rsidRDefault="00056B89" w:rsidP="0063060B">
      <w:pPr>
        <w:rPr>
          <w:rFonts w:ascii="Helvetica" w:hAnsi="Helvetica"/>
        </w:rPr>
      </w:pPr>
    </w:p>
    <w:p w14:paraId="39F12ADC" w14:textId="1710C02D" w:rsidR="00056B89" w:rsidRDefault="00056B89" w:rsidP="00622832">
      <w:pPr>
        <w:pStyle w:val="Titre2"/>
      </w:pPr>
      <w:bookmarkStart w:id="17" w:name="_Toc121995889"/>
      <w:r>
        <w:lastRenderedPageBreak/>
        <w:t>Vérification de la configuration du serveur DNS sur les machines</w:t>
      </w:r>
      <w:bookmarkEnd w:id="17"/>
      <w:r>
        <w:t xml:space="preserve"> </w:t>
      </w:r>
    </w:p>
    <w:p w14:paraId="78A94467" w14:textId="1F440F61" w:rsidR="00056B89" w:rsidRDefault="00056B89" w:rsidP="0063060B">
      <w:pPr>
        <w:rPr>
          <w:rFonts w:ascii="Helvetica" w:hAnsi="Helvetica"/>
        </w:rPr>
      </w:pPr>
      <w:r>
        <w:rPr>
          <w:rFonts w:ascii="Helvetica" w:hAnsi="Helvetica"/>
        </w:rPr>
        <w:t>(</w:t>
      </w:r>
      <w:proofErr w:type="gramStart"/>
      <w:r>
        <w:rPr>
          <w:rFonts w:ascii="Helvetica" w:hAnsi="Helvetica"/>
        </w:rPr>
        <w:t>ici</w:t>
      </w:r>
      <w:proofErr w:type="gramEnd"/>
      <w:r>
        <w:rPr>
          <w:rFonts w:ascii="Helvetica" w:hAnsi="Helvetica"/>
        </w:rPr>
        <w:t xml:space="preserve"> les machines en adressage automatique n’avait pas de serveur DNS, j’ai alors changé sur la box)</w:t>
      </w:r>
    </w:p>
    <w:p w14:paraId="110EB2B7" w14:textId="1FF2A537" w:rsidR="00056B89" w:rsidRDefault="00056B89" w:rsidP="0063060B">
      <w:pPr>
        <w:rPr>
          <w:rFonts w:ascii="Helvetica" w:hAnsi="Helvetica"/>
        </w:rPr>
      </w:pPr>
      <w:r w:rsidRPr="00056B89">
        <w:rPr>
          <w:rFonts w:ascii="Helvetica" w:hAnsi="Helvetica"/>
        </w:rPr>
        <w:drawing>
          <wp:inline distT="0" distB="0" distL="0" distR="0" wp14:anchorId="2D8EBF1C" wp14:editId="58466738">
            <wp:extent cx="5430008" cy="200053"/>
            <wp:effectExtent l="0" t="0" r="0" b="9525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E89A" w14:textId="4634970C" w:rsidR="00056B89" w:rsidRDefault="00056B89" w:rsidP="0063060B">
      <w:pPr>
        <w:rPr>
          <w:rFonts w:ascii="Helvetica" w:hAnsi="Helvetica"/>
        </w:rPr>
      </w:pPr>
      <w:r>
        <w:rPr>
          <w:rFonts w:ascii="Helvetica" w:hAnsi="Helvetica"/>
        </w:rPr>
        <w:t>Ainsi, pour les PC-nomades, on a :</w:t>
      </w:r>
    </w:p>
    <w:p w14:paraId="6A937236" w14:textId="1E34CADE" w:rsidR="00056B89" w:rsidRDefault="00056B89" w:rsidP="0063060B">
      <w:pPr>
        <w:rPr>
          <w:rFonts w:ascii="Helvetica" w:hAnsi="Helvetica"/>
        </w:rPr>
      </w:pPr>
      <w:r w:rsidRPr="00056B89">
        <w:rPr>
          <w:rFonts w:ascii="Helvetica" w:hAnsi="Helvetica"/>
        </w:rPr>
        <w:drawing>
          <wp:inline distT="0" distB="0" distL="0" distR="0" wp14:anchorId="6A576B81" wp14:editId="76F2621D">
            <wp:extent cx="3803022" cy="3677696"/>
            <wp:effectExtent l="0" t="0" r="6985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8966" cy="36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BE00" w14:textId="70B55BF0" w:rsidR="00056B89" w:rsidRDefault="00056B89" w:rsidP="0063060B">
      <w:pPr>
        <w:rPr>
          <w:rFonts w:ascii="Helvetica" w:hAnsi="Helvetica"/>
        </w:rPr>
      </w:pPr>
      <w:r w:rsidRPr="00056B89">
        <w:rPr>
          <w:rFonts w:ascii="Helvetica" w:hAnsi="Helvetica"/>
        </w:rPr>
        <w:drawing>
          <wp:inline distT="0" distB="0" distL="0" distR="0" wp14:anchorId="78950B68" wp14:editId="160B2FC7">
            <wp:extent cx="3718145" cy="3637503"/>
            <wp:effectExtent l="0" t="0" r="0" b="127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3694" cy="364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7C5E" w14:textId="77777777" w:rsidR="00FF4AB4" w:rsidRDefault="00FF4AB4" w:rsidP="0063060B">
      <w:pPr>
        <w:rPr>
          <w:rFonts w:ascii="Helvetica" w:hAnsi="Helvetica"/>
        </w:rPr>
      </w:pPr>
    </w:p>
    <w:p w14:paraId="2AFDD03B" w14:textId="0C5A9B12" w:rsidR="00E66F08" w:rsidRDefault="00056B89" w:rsidP="00622832">
      <w:pPr>
        <w:pStyle w:val="Titre2"/>
      </w:pPr>
      <w:bookmarkStart w:id="18" w:name="_Toc121995890"/>
      <w:r>
        <w:lastRenderedPageBreak/>
        <w:t>Vérification de la résolution de nom depuis un poste</w:t>
      </w:r>
      <w:bookmarkEnd w:id="18"/>
    </w:p>
    <w:p w14:paraId="0AFBB70B" w14:textId="354584A4" w:rsidR="00056B89" w:rsidRDefault="00056B89" w:rsidP="00E66F08">
      <w:pPr>
        <w:rPr>
          <w:rFonts w:ascii="Helvetica" w:hAnsi="Helvetica"/>
        </w:rPr>
      </w:pPr>
      <w:r w:rsidRPr="00056B89">
        <w:rPr>
          <w:rFonts w:ascii="Helvetica" w:hAnsi="Helvetica"/>
        </w:rPr>
        <w:drawing>
          <wp:inline distT="0" distB="0" distL="0" distR="0" wp14:anchorId="4290A859" wp14:editId="37DD0640">
            <wp:extent cx="6031230" cy="2200910"/>
            <wp:effectExtent l="0" t="0" r="7620" b="889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54AE" w14:textId="7344DF79" w:rsidR="00056B89" w:rsidRDefault="00056B89" w:rsidP="00E66F08">
      <w:pPr>
        <w:rPr>
          <w:rFonts w:ascii="Helvetica" w:hAnsi="Helvetica"/>
        </w:rPr>
      </w:pPr>
    </w:p>
    <w:p w14:paraId="343E0AB6" w14:textId="4672F77C" w:rsidR="00056B89" w:rsidRDefault="00056B89" w:rsidP="00622832">
      <w:pPr>
        <w:pStyle w:val="Titre2"/>
      </w:pPr>
      <w:bookmarkStart w:id="19" w:name="_Toc121995891"/>
      <w:r>
        <w:t>Requête http depuis un poste fixe</w:t>
      </w:r>
      <w:bookmarkEnd w:id="19"/>
    </w:p>
    <w:p w14:paraId="438D3247" w14:textId="7AB9313A" w:rsidR="00056B89" w:rsidRDefault="00056B89" w:rsidP="00E66F08">
      <w:pPr>
        <w:rPr>
          <w:rFonts w:ascii="Helvetica" w:hAnsi="Helvetica"/>
        </w:rPr>
      </w:pPr>
      <w:r w:rsidRPr="00056B89">
        <w:rPr>
          <w:rFonts w:ascii="Helvetica" w:hAnsi="Helvetica"/>
        </w:rPr>
        <w:drawing>
          <wp:inline distT="0" distB="0" distL="0" distR="0" wp14:anchorId="2DA270B6" wp14:editId="689EFE1D">
            <wp:extent cx="3539015" cy="3426488"/>
            <wp:effectExtent l="0" t="0" r="4445" b="254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43458" cy="343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5ADD" w14:textId="0C247BBF" w:rsidR="00056B89" w:rsidRDefault="00056B89" w:rsidP="00E66F08">
      <w:pPr>
        <w:rPr>
          <w:rFonts w:ascii="Helvetica" w:hAnsi="Helvetica"/>
        </w:rPr>
      </w:pPr>
    </w:p>
    <w:p w14:paraId="6EAC0F59" w14:textId="0BE7EB47" w:rsidR="00056B89" w:rsidRPr="00E66F08" w:rsidRDefault="00056B89" w:rsidP="00622832">
      <w:pPr>
        <w:pStyle w:val="Titre2"/>
      </w:pPr>
      <w:bookmarkStart w:id="20" w:name="_Toc121995892"/>
      <w:r>
        <w:lastRenderedPageBreak/>
        <w:t xml:space="preserve">Requête http </w:t>
      </w:r>
      <w:r>
        <w:t>depuis un poste mobile</w:t>
      </w:r>
      <w:bookmarkEnd w:id="20"/>
    </w:p>
    <w:p w14:paraId="45FD8C57" w14:textId="7A1C14DE" w:rsidR="00E66F08" w:rsidRPr="0063060B" w:rsidRDefault="00056B89" w:rsidP="0063060B">
      <w:pPr>
        <w:rPr>
          <w:rFonts w:ascii="Helvetica" w:hAnsi="Helvetica"/>
        </w:rPr>
      </w:pPr>
      <w:r w:rsidRPr="00056B89">
        <w:rPr>
          <w:rFonts w:ascii="Helvetica" w:hAnsi="Helvetica"/>
        </w:rPr>
        <w:drawing>
          <wp:inline distT="0" distB="0" distL="0" distR="0" wp14:anchorId="22597B4A" wp14:editId="769C0714">
            <wp:extent cx="3979148" cy="3892845"/>
            <wp:effectExtent l="0" t="0" r="254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83687" cy="389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08" w:rsidRPr="0063060B" w:rsidSect="00034EC7">
      <w:headerReference w:type="default" r:id="rId45"/>
      <w:pgSz w:w="11906" w:h="16838"/>
      <w:pgMar w:top="1417" w:right="1274" w:bottom="85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F3CB4" w14:textId="77777777" w:rsidR="008D4D56" w:rsidRDefault="008D4D56" w:rsidP="00871823">
      <w:pPr>
        <w:pStyle w:val="Textedebulles"/>
      </w:pPr>
      <w:r>
        <w:separator/>
      </w:r>
    </w:p>
  </w:endnote>
  <w:endnote w:type="continuationSeparator" w:id="0">
    <w:p w14:paraId="21F8E14D" w14:textId="77777777" w:rsidR="008D4D56" w:rsidRDefault="008D4D56" w:rsidP="00871823">
      <w:pPr>
        <w:pStyle w:val="Textedebulle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3E3705" w14:textId="77777777" w:rsidR="008D4D56" w:rsidRDefault="008D4D56" w:rsidP="00871823">
      <w:pPr>
        <w:pStyle w:val="Textedebulles"/>
      </w:pPr>
      <w:r>
        <w:separator/>
      </w:r>
    </w:p>
  </w:footnote>
  <w:footnote w:type="continuationSeparator" w:id="0">
    <w:p w14:paraId="477B19AB" w14:textId="77777777" w:rsidR="008D4D56" w:rsidRDefault="008D4D56" w:rsidP="00871823">
      <w:pPr>
        <w:pStyle w:val="Textedebulles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0"/>
      <w:gridCol w:w="3071"/>
      <w:gridCol w:w="3071"/>
    </w:tblGrid>
    <w:tr w:rsidR="0035790A" w14:paraId="51E623F3" w14:textId="77777777" w:rsidTr="004339D5">
      <w:trPr>
        <w:jc w:val="center"/>
      </w:trPr>
      <w:tc>
        <w:tcPr>
          <w:tcW w:w="3070" w:type="dxa"/>
        </w:tcPr>
        <w:p w14:paraId="51E623F0" w14:textId="345FA885" w:rsidR="004C3E73" w:rsidRPr="004C3E73" w:rsidRDefault="004C3E73" w:rsidP="0035790A">
          <w:pPr>
            <w:pStyle w:val="En-tte"/>
            <w:overflowPunct w:val="0"/>
            <w:autoSpaceDE w:val="0"/>
            <w:autoSpaceDN w:val="0"/>
            <w:adjustRightInd w:val="0"/>
            <w:textAlignment w:val="baseline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 xml:space="preserve">Tomy </w:t>
          </w:r>
          <w:proofErr w:type="spellStart"/>
          <w:r>
            <w:rPr>
              <w:rFonts w:asciiTheme="minorHAnsi" w:hAnsiTheme="minorHAnsi" w:cstheme="minorHAnsi"/>
              <w:sz w:val="22"/>
              <w:szCs w:val="22"/>
            </w:rPr>
            <w:t>Rulliat</w:t>
          </w:r>
          <w:proofErr w:type="spellEnd"/>
        </w:p>
      </w:tc>
      <w:tc>
        <w:tcPr>
          <w:tcW w:w="3071" w:type="dxa"/>
        </w:tcPr>
        <w:p w14:paraId="51E623F1" w14:textId="2919603C" w:rsidR="0035790A" w:rsidRPr="004339D5" w:rsidRDefault="0035790A" w:rsidP="0035790A">
          <w:pPr>
            <w:pStyle w:val="En-tte"/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sz w:val="22"/>
              <w:szCs w:val="22"/>
            </w:rPr>
          </w:pPr>
          <w:r w:rsidRPr="00EA1FB4">
            <w:rPr>
              <w:rFonts w:asciiTheme="minorHAnsi" w:hAnsiTheme="minorHAnsi" w:cstheme="minorHAnsi"/>
              <w:sz w:val="22"/>
              <w:szCs w:val="22"/>
            </w:rPr>
            <w:t xml:space="preserve">BTS SIO1  –  </w:t>
          </w:r>
          <w:r w:rsidR="00112B6D">
            <w:rPr>
              <w:rFonts w:asciiTheme="minorHAnsi" w:hAnsiTheme="minorHAnsi" w:cstheme="minorHAnsi"/>
              <w:sz w:val="22"/>
              <w:szCs w:val="22"/>
            </w:rPr>
            <w:t>AP</w:t>
          </w:r>
          <w:r w:rsidRPr="00EA1FB4">
            <w:rPr>
              <w:rFonts w:asciiTheme="minorHAnsi" w:hAnsiTheme="minorHAnsi" w:cstheme="minorHAnsi"/>
              <w:sz w:val="22"/>
              <w:szCs w:val="22"/>
            </w:rPr>
            <w:t xml:space="preserve">1 – Mission </w:t>
          </w:r>
          <w:r w:rsidR="00D77767">
            <w:rPr>
              <w:rFonts w:asciiTheme="minorHAnsi" w:hAnsiTheme="minorHAnsi" w:cstheme="minorHAnsi"/>
              <w:sz w:val="22"/>
              <w:szCs w:val="22"/>
            </w:rPr>
            <w:t>5</w:t>
          </w:r>
        </w:p>
      </w:tc>
      <w:tc>
        <w:tcPr>
          <w:tcW w:w="3071" w:type="dxa"/>
        </w:tcPr>
        <w:p w14:paraId="51E623F2" w14:textId="262A618B" w:rsidR="0035790A" w:rsidRPr="004339D5" w:rsidRDefault="004C3E73" w:rsidP="0035790A">
          <w:pPr>
            <w:pStyle w:val="En-tte"/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sz w:val="22"/>
              <w:szCs w:val="22"/>
            </w:rPr>
          </w:pPr>
          <w:r>
            <w:rPr>
              <w:rFonts w:asciiTheme="minorHAnsi" w:hAnsiTheme="minorHAnsi" w:cstheme="minorHAnsi"/>
              <w:sz w:val="22"/>
              <w:szCs w:val="22"/>
            </w:rPr>
            <w:t>Mission</w:t>
          </w:r>
        </w:p>
      </w:tc>
    </w:tr>
    <w:tr w:rsidR="00FA0C9D" w14:paraId="51E623F5" w14:textId="77777777" w:rsidTr="004339D5">
      <w:trPr>
        <w:jc w:val="center"/>
      </w:trPr>
      <w:tc>
        <w:tcPr>
          <w:tcW w:w="9212" w:type="dxa"/>
          <w:gridSpan w:val="3"/>
        </w:tcPr>
        <w:p w14:paraId="51E623F4" w14:textId="2D4F2B18" w:rsidR="00FA0C9D" w:rsidRPr="004339D5" w:rsidRDefault="00D77767" w:rsidP="004B2B65">
          <w:pPr>
            <w:pStyle w:val="En-tte"/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sz w:val="22"/>
              <w:szCs w:val="22"/>
            </w:rPr>
          </w:pPr>
          <w:bookmarkStart w:id="21" w:name="_Hlk57536253"/>
          <w:r>
            <w:rPr>
              <w:sz w:val="22"/>
              <w:szCs w:val="22"/>
            </w:rPr>
            <w:t>M</w:t>
          </w:r>
          <w:r w:rsidR="00E25C98">
            <w:rPr>
              <w:sz w:val="22"/>
              <w:szCs w:val="22"/>
            </w:rPr>
            <w:t>ise</w:t>
          </w:r>
          <w:r>
            <w:rPr>
              <w:sz w:val="22"/>
              <w:szCs w:val="22"/>
            </w:rPr>
            <w:t xml:space="preserve"> en place</w:t>
          </w:r>
          <w:r w:rsidR="00E25C98">
            <w:rPr>
              <w:sz w:val="22"/>
              <w:szCs w:val="22"/>
            </w:rPr>
            <w:t xml:space="preserve"> d’une </w:t>
          </w:r>
          <w:r>
            <w:rPr>
              <w:sz w:val="22"/>
              <w:szCs w:val="22"/>
            </w:rPr>
            <w:t>infrastructure technique (</w:t>
          </w:r>
          <w:proofErr w:type="spellStart"/>
          <w:r>
            <w:rPr>
              <w:sz w:val="22"/>
              <w:szCs w:val="22"/>
            </w:rPr>
            <w:t>reseau</w:t>
          </w:r>
          <w:proofErr w:type="spellEnd"/>
          <w:r>
            <w:rPr>
              <w:sz w:val="22"/>
              <w:szCs w:val="22"/>
            </w:rPr>
            <w:t xml:space="preserve"> et service)</w:t>
          </w:r>
          <w:bookmarkEnd w:id="21"/>
        </w:p>
      </w:tc>
    </w:tr>
  </w:tbl>
  <w:p w14:paraId="51E623F6" w14:textId="77777777" w:rsidR="00FA0C9D" w:rsidRDefault="00FA0C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DB06B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679E2"/>
    <w:multiLevelType w:val="hybridMultilevel"/>
    <w:tmpl w:val="25C8E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76A8C"/>
    <w:multiLevelType w:val="multilevel"/>
    <w:tmpl w:val="E174BE68"/>
    <w:lvl w:ilvl="0">
      <w:start w:val="1"/>
      <w:numFmt w:val="decimal"/>
      <w:pStyle w:val="Titre1"/>
      <w:lvlText w:val="%1"/>
      <w:lvlJc w:val="left"/>
      <w:pPr>
        <w:tabs>
          <w:tab w:val="num" w:pos="2417"/>
        </w:tabs>
        <w:ind w:left="2417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C5651F"/>
    <w:multiLevelType w:val="hybridMultilevel"/>
    <w:tmpl w:val="799CD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767E8"/>
    <w:multiLevelType w:val="hybridMultilevel"/>
    <w:tmpl w:val="180280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C3E16"/>
    <w:multiLevelType w:val="hybridMultilevel"/>
    <w:tmpl w:val="2DCC5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17A93"/>
    <w:multiLevelType w:val="hybridMultilevel"/>
    <w:tmpl w:val="AFB433F6"/>
    <w:lvl w:ilvl="0" w:tplc="B69AD172">
      <w:start w:val="1"/>
      <w:numFmt w:val="bullet"/>
      <w:pStyle w:val="puce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4A0E6CC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2" w:tplc="04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48D6432"/>
    <w:multiLevelType w:val="hybridMultilevel"/>
    <w:tmpl w:val="29A63E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E0CFB"/>
    <w:multiLevelType w:val="hybridMultilevel"/>
    <w:tmpl w:val="46E63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C479D"/>
    <w:multiLevelType w:val="hybridMultilevel"/>
    <w:tmpl w:val="F302527A"/>
    <w:styleLink w:val="StyleAvecpuces"/>
    <w:lvl w:ilvl="0" w:tplc="E474D71C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  <w:sz w:val="24"/>
      </w:rPr>
    </w:lvl>
    <w:lvl w:ilvl="1" w:tplc="DA128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6CC5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BE89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D05C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185C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A50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CBC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C019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551DB"/>
    <w:multiLevelType w:val="hybridMultilevel"/>
    <w:tmpl w:val="2160D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E2E92"/>
    <w:multiLevelType w:val="hybridMultilevel"/>
    <w:tmpl w:val="9280B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0447A"/>
    <w:multiLevelType w:val="hybridMultilevel"/>
    <w:tmpl w:val="5E94ABB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AE4AC0"/>
    <w:multiLevelType w:val="hybridMultilevel"/>
    <w:tmpl w:val="D2A21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976B8"/>
    <w:multiLevelType w:val="hybridMultilevel"/>
    <w:tmpl w:val="8AB0110A"/>
    <w:lvl w:ilvl="0" w:tplc="14707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A7846D6">
      <w:start w:val="15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D2078C">
      <w:start w:val="15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984F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8C1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805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9A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5AE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F143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8A53083"/>
    <w:multiLevelType w:val="hybridMultilevel"/>
    <w:tmpl w:val="909AD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2"/>
  </w:num>
  <w:num w:numId="7">
    <w:abstractNumId w:val="11"/>
  </w:num>
  <w:num w:numId="8">
    <w:abstractNumId w:val="10"/>
  </w:num>
  <w:num w:numId="9">
    <w:abstractNumId w:val="15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4"/>
  </w:num>
  <w:num w:numId="15">
    <w:abstractNumId w:val="14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7A"/>
    <w:rsid w:val="00000CA3"/>
    <w:rsid w:val="00003B7C"/>
    <w:rsid w:val="000047E9"/>
    <w:rsid w:val="000060EB"/>
    <w:rsid w:val="00012BA7"/>
    <w:rsid w:val="00024124"/>
    <w:rsid w:val="00034EC7"/>
    <w:rsid w:val="00035CB6"/>
    <w:rsid w:val="00035F68"/>
    <w:rsid w:val="000360FF"/>
    <w:rsid w:val="000427B7"/>
    <w:rsid w:val="00054BC9"/>
    <w:rsid w:val="00055C50"/>
    <w:rsid w:val="00056B89"/>
    <w:rsid w:val="00070E26"/>
    <w:rsid w:val="0007153D"/>
    <w:rsid w:val="000736E4"/>
    <w:rsid w:val="00080860"/>
    <w:rsid w:val="00085C2D"/>
    <w:rsid w:val="000A06E6"/>
    <w:rsid w:val="000A20D5"/>
    <w:rsid w:val="000A4909"/>
    <w:rsid w:val="000A770F"/>
    <w:rsid w:val="000B1D99"/>
    <w:rsid w:val="000B2127"/>
    <w:rsid w:val="000B26B8"/>
    <w:rsid w:val="000B4BA1"/>
    <w:rsid w:val="000C1468"/>
    <w:rsid w:val="000C2EDA"/>
    <w:rsid w:val="000D7526"/>
    <w:rsid w:val="000E43FD"/>
    <w:rsid w:val="000F1CA2"/>
    <w:rsid w:val="000F68B9"/>
    <w:rsid w:val="00102B86"/>
    <w:rsid w:val="00104C6E"/>
    <w:rsid w:val="00105A0E"/>
    <w:rsid w:val="00106E1B"/>
    <w:rsid w:val="00112B6D"/>
    <w:rsid w:val="001171A7"/>
    <w:rsid w:val="001253DD"/>
    <w:rsid w:val="00126C00"/>
    <w:rsid w:val="00126F9B"/>
    <w:rsid w:val="00130FF0"/>
    <w:rsid w:val="0013459E"/>
    <w:rsid w:val="001361B2"/>
    <w:rsid w:val="001435BC"/>
    <w:rsid w:val="00162827"/>
    <w:rsid w:val="00173463"/>
    <w:rsid w:val="00177EBD"/>
    <w:rsid w:val="001848E4"/>
    <w:rsid w:val="00186287"/>
    <w:rsid w:val="001875B6"/>
    <w:rsid w:val="0019159B"/>
    <w:rsid w:val="0019296E"/>
    <w:rsid w:val="00194169"/>
    <w:rsid w:val="001A243D"/>
    <w:rsid w:val="001A255F"/>
    <w:rsid w:val="001A2798"/>
    <w:rsid w:val="001A3608"/>
    <w:rsid w:val="001A3CC5"/>
    <w:rsid w:val="001A6893"/>
    <w:rsid w:val="001A76D3"/>
    <w:rsid w:val="001C13E0"/>
    <w:rsid w:val="001E2CAF"/>
    <w:rsid w:val="001E2D53"/>
    <w:rsid w:val="001E43F7"/>
    <w:rsid w:val="001E4518"/>
    <w:rsid w:val="001F1676"/>
    <w:rsid w:val="001F7F1B"/>
    <w:rsid w:val="00204221"/>
    <w:rsid w:val="00216093"/>
    <w:rsid w:val="0022155F"/>
    <w:rsid w:val="002350F3"/>
    <w:rsid w:val="00251C5C"/>
    <w:rsid w:val="00256CB2"/>
    <w:rsid w:val="00257998"/>
    <w:rsid w:val="00262F68"/>
    <w:rsid w:val="00264B9C"/>
    <w:rsid w:val="00277231"/>
    <w:rsid w:val="00287CBB"/>
    <w:rsid w:val="002918EF"/>
    <w:rsid w:val="002A19A7"/>
    <w:rsid w:val="002B0093"/>
    <w:rsid w:val="002B0D0D"/>
    <w:rsid w:val="002B736E"/>
    <w:rsid w:val="002C1DC3"/>
    <w:rsid w:val="002C59F4"/>
    <w:rsid w:val="002C66A4"/>
    <w:rsid w:val="002E4964"/>
    <w:rsid w:val="002E64FF"/>
    <w:rsid w:val="00300F0B"/>
    <w:rsid w:val="003102DA"/>
    <w:rsid w:val="00317470"/>
    <w:rsid w:val="00320520"/>
    <w:rsid w:val="003211EF"/>
    <w:rsid w:val="0032325E"/>
    <w:rsid w:val="00325F37"/>
    <w:rsid w:val="00336D20"/>
    <w:rsid w:val="00340D3E"/>
    <w:rsid w:val="003415AA"/>
    <w:rsid w:val="00342303"/>
    <w:rsid w:val="00344F37"/>
    <w:rsid w:val="0035790A"/>
    <w:rsid w:val="00360AC6"/>
    <w:rsid w:val="00363832"/>
    <w:rsid w:val="00364323"/>
    <w:rsid w:val="00365ECE"/>
    <w:rsid w:val="00382420"/>
    <w:rsid w:val="003824D4"/>
    <w:rsid w:val="0038382F"/>
    <w:rsid w:val="00395A7E"/>
    <w:rsid w:val="003A1CD3"/>
    <w:rsid w:val="003A6468"/>
    <w:rsid w:val="003C45FB"/>
    <w:rsid w:val="003C5DAF"/>
    <w:rsid w:val="003D5317"/>
    <w:rsid w:val="003E339B"/>
    <w:rsid w:val="003E503B"/>
    <w:rsid w:val="003E65C3"/>
    <w:rsid w:val="003E6A6C"/>
    <w:rsid w:val="003F16B2"/>
    <w:rsid w:val="003F47A4"/>
    <w:rsid w:val="003F4CF7"/>
    <w:rsid w:val="0040324A"/>
    <w:rsid w:val="004102B4"/>
    <w:rsid w:val="004119F9"/>
    <w:rsid w:val="00412070"/>
    <w:rsid w:val="004176FF"/>
    <w:rsid w:val="0043226C"/>
    <w:rsid w:val="004325B8"/>
    <w:rsid w:val="00432D6F"/>
    <w:rsid w:val="0043359E"/>
    <w:rsid w:val="004339D5"/>
    <w:rsid w:val="0043752E"/>
    <w:rsid w:val="00443ADA"/>
    <w:rsid w:val="00443C13"/>
    <w:rsid w:val="00443D6D"/>
    <w:rsid w:val="004466DF"/>
    <w:rsid w:val="004548EC"/>
    <w:rsid w:val="00461960"/>
    <w:rsid w:val="00463CD0"/>
    <w:rsid w:val="0047086E"/>
    <w:rsid w:val="00484AA1"/>
    <w:rsid w:val="004A15E1"/>
    <w:rsid w:val="004A4238"/>
    <w:rsid w:val="004A4E57"/>
    <w:rsid w:val="004A6EDE"/>
    <w:rsid w:val="004B2B65"/>
    <w:rsid w:val="004B5B3E"/>
    <w:rsid w:val="004B69A7"/>
    <w:rsid w:val="004C3E73"/>
    <w:rsid w:val="004C4121"/>
    <w:rsid w:val="004D0D06"/>
    <w:rsid w:val="004E0763"/>
    <w:rsid w:val="004E3AD0"/>
    <w:rsid w:val="004E5F3E"/>
    <w:rsid w:val="004F1B41"/>
    <w:rsid w:val="004F416D"/>
    <w:rsid w:val="004F60B1"/>
    <w:rsid w:val="004F7B04"/>
    <w:rsid w:val="00503906"/>
    <w:rsid w:val="0050408E"/>
    <w:rsid w:val="00517C61"/>
    <w:rsid w:val="00522FB8"/>
    <w:rsid w:val="005272C3"/>
    <w:rsid w:val="0052786C"/>
    <w:rsid w:val="0053253E"/>
    <w:rsid w:val="005368B1"/>
    <w:rsid w:val="0054225F"/>
    <w:rsid w:val="00542746"/>
    <w:rsid w:val="00543FF9"/>
    <w:rsid w:val="0054793F"/>
    <w:rsid w:val="0055170D"/>
    <w:rsid w:val="00551D93"/>
    <w:rsid w:val="0055277A"/>
    <w:rsid w:val="00554613"/>
    <w:rsid w:val="00557E9D"/>
    <w:rsid w:val="00574414"/>
    <w:rsid w:val="00575F20"/>
    <w:rsid w:val="00576ABC"/>
    <w:rsid w:val="00581CD0"/>
    <w:rsid w:val="00582632"/>
    <w:rsid w:val="00582C1B"/>
    <w:rsid w:val="00584040"/>
    <w:rsid w:val="0058503A"/>
    <w:rsid w:val="00593B0F"/>
    <w:rsid w:val="00597E3C"/>
    <w:rsid w:val="005A1AD4"/>
    <w:rsid w:val="005A3606"/>
    <w:rsid w:val="005B0F38"/>
    <w:rsid w:val="005B17A0"/>
    <w:rsid w:val="005B3C6E"/>
    <w:rsid w:val="005C2047"/>
    <w:rsid w:val="005C2BE9"/>
    <w:rsid w:val="005C368B"/>
    <w:rsid w:val="005D70D4"/>
    <w:rsid w:val="005E09B0"/>
    <w:rsid w:val="005E68C8"/>
    <w:rsid w:val="005F244F"/>
    <w:rsid w:val="005F52CD"/>
    <w:rsid w:val="0060347A"/>
    <w:rsid w:val="006069BF"/>
    <w:rsid w:val="00613DE1"/>
    <w:rsid w:val="00615824"/>
    <w:rsid w:val="00622832"/>
    <w:rsid w:val="00625589"/>
    <w:rsid w:val="0063060B"/>
    <w:rsid w:val="006364B7"/>
    <w:rsid w:val="0065428E"/>
    <w:rsid w:val="00661F67"/>
    <w:rsid w:val="006675EC"/>
    <w:rsid w:val="00670489"/>
    <w:rsid w:val="006738FF"/>
    <w:rsid w:val="006774C1"/>
    <w:rsid w:val="00686701"/>
    <w:rsid w:val="00687D99"/>
    <w:rsid w:val="0069278A"/>
    <w:rsid w:val="006A1A96"/>
    <w:rsid w:val="006A574C"/>
    <w:rsid w:val="006B42A6"/>
    <w:rsid w:val="006B4AFF"/>
    <w:rsid w:val="006B4D78"/>
    <w:rsid w:val="006C342F"/>
    <w:rsid w:val="006D193A"/>
    <w:rsid w:val="006D2F98"/>
    <w:rsid w:val="006D3051"/>
    <w:rsid w:val="006D5253"/>
    <w:rsid w:val="006D79F9"/>
    <w:rsid w:val="006E539B"/>
    <w:rsid w:val="006F2577"/>
    <w:rsid w:val="006F3B64"/>
    <w:rsid w:val="006F3C98"/>
    <w:rsid w:val="0070529D"/>
    <w:rsid w:val="0071401D"/>
    <w:rsid w:val="0072128B"/>
    <w:rsid w:val="007219CE"/>
    <w:rsid w:val="00732386"/>
    <w:rsid w:val="00733B20"/>
    <w:rsid w:val="00737BD9"/>
    <w:rsid w:val="00742FB2"/>
    <w:rsid w:val="00746CAB"/>
    <w:rsid w:val="007602B6"/>
    <w:rsid w:val="00776FA9"/>
    <w:rsid w:val="00782B2B"/>
    <w:rsid w:val="00784CCF"/>
    <w:rsid w:val="00784D7C"/>
    <w:rsid w:val="00787C9F"/>
    <w:rsid w:val="00787D9E"/>
    <w:rsid w:val="00797376"/>
    <w:rsid w:val="007A4028"/>
    <w:rsid w:val="007B5D28"/>
    <w:rsid w:val="007C1831"/>
    <w:rsid w:val="007C30D5"/>
    <w:rsid w:val="007D670D"/>
    <w:rsid w:val="007E14C3"/>
    <w:rsid w:val="007E29C0"/>
    <w:rsid w:val="007E35D3"/>
    <w:rsid w:val="007E4149"/>
    <w:rsid w:val="007F5C5D"/>
    <w:rsid w:val="007F7449"/>
    <w:rsid w:val="008047F1"/>
    <w:rsid w:val="00813AF4"/>
    <w:rsid w:val="00814372"/>
    <w:rsid w:val="0081591B"/>
    <w:rsid w:val="0082207B"/>
    <w:rsid w:val="00825FFF"/>
    <w:rsid w:val="00837761"/>
    <w:rsid w:val="00837D4F"/>
    <w:rsid w:val="008426A1"/>
    <w:rsid w:val="008471B3"/>
    <w:rsid w:val="0085633C"/>
    <w:rsid w:val="00860CB5"/>
    <w:rsid w:val="0086282C"/>
    <w:rsid w:val="00863660"/>
    <w:rsid w:val="008637EE"/>
    <w:rsid w:val="00864C89"/>
    <w:rsid w:val="00866621"/>
    <w:rsid w:val="00867D39"/>
    <w:rsid w:val="00871823"/>
    <w:rsid w:val="0087557B"/>
    <w:rsid w:val="008836AC"/>
    <w:rsid w:val="00886CCF"/>
    <w:rsid w:val="00886E6F"/>
    <w:rsid w:val="00890114"/>
    <w:rsid w:val="008923AF"/>
    <w:rsid w:val="008A4750"/>
    <w:rsid w:val="008A5220"/>
    <w:rsid w:val="008A573F"/>
    <w:rsid w:val="008A5EB9"/>
    <w:rsid w:val="008A7A4B"/>
    <w:rsid w:val="008B1993"/>
    <w:rsid w:val="008C1514"/>
    <w:rsid w:val="008D4D56"/>
    <w:rsid w:val="008E0E9B"/>
    <w:rsid w:val="008F1C56"/>
    <w:rsid w:val="0090056A"/>
    <w:rsid w:val="00903FF2"/>
    <w:rsid w:val="00910539"/>
    <w:rsid w:val="0092561A"/>
    <w:rsid w:val="009374C8"/>
    <w:rsid w:val="009453DB"/>
    <w:rsid w:val="00951203"/>
    <w:rsid w:val="0096281E"/>
    <w:rsid w:val="00963BCF"/>
    <w:rsid w:val="00971C9F"/>
    <w:rsid w:val="00974086"/>
    <w:rsid w:val="00980F89"/>
    <w:rsid w:val="00981EAB"/>
    <w:rsid w:val="009A2EC3"/>
    <w:rsid w:val="009B0A3F"/>
    <w:rsid w:val="009C4B92"/>
    <w:rsid w:val="009C4E33"/>
    <w:rsid w:val="009D06A0"/>
    <w:rsid w:val="009E390A"/>
    <w:rsid w:val="00A02344"/>
    <w:rsid w:val="00A10912"/>
    <w:rsid w:val="00A13034"/>
    <w:rsid w:val="00A13F88"/>
    <w:rsid w:val="00A35CDD"/>
    <w:rsid w:val="00A534FA"/>
    <w:rsid w:val="00A60C9A"/>
    <w:rsid w:val="00A67B17"/>
    <w:rsid w:val="00A77599"/>
    <w:rsid w:val="00A8021E"/>
    <w:rsid w:val="00A87396"/>
    <w:rsid w:val="00A91C95"/>
    <w:rsid w:val="00A95E77"/>
    <w:rsid w:val="00AA1108"/>
    <w:rsid w:val="00AA2D57"/>
    <w:rsid w:val="00AA5423"/>
    <w:rsid w:val="00AB12D8"/>
    <w:rsid w:val="00AC438F"/>
    <w:rsid w:val="00AC443E"/>
    <w:rsid w:val="00AD35D9"/>
    <w:rsid w:val="00AD408D"/>
    <w:rsid w:val="00AD4BEC"/>
    <w:rsid w:val="00AD64EA"/>
    <w:rsid w:val="00AE01F5"/>
    <w:rsid w:val="00AE2E88"/>
    <w:rsid w:val="00AE3AC6"/>
    <w:rsid w:val="00AF3FF3"/>
    <w:rsid w:val="00B00315"/>
    <w:rsid w:val="00B0635C"/>
    <w:rsid w:val="00B13632"/>
    <w:rsid w:val="00B154FC"/>
    <w:rsid w:val="00B21C85"/>
    <w:rsid w:val="00B2588F"/>
    <w:rsid w:val="00B26270"/>
    <w:rsid w:val="00B26725"/>
    <w:rsid w:val="00B354E1"/>
    <w:rsid w:val="00B446C7"/>
    <w:rsid w:val="00B448C7"/>
    <w:rsid w:val="00B51C7C"/>
    <w:rsid w:val="00B54596"/>
    <w:rsid w:val="00B560CC"/>
    <w:rsid w:val="00B717D0"/>
    <w:rsid w:val="00B754B0"/>
    <w:rsid w:val="00B832BB"/>
    <w:rsid w:val="00B9451F"/>
    <w:rsid w:val="00BB73DD"/>
    <w:rsid w:val="00BC2044"/>
    <w:rsid w:val="00BC69D1"/>
    <w:rsid w:val="00BE08B4"/>
    <w:rsid w:val="00BE4F41"/>
    <w:rsid w:val="00BE5DF5"/>
    <w:rsid w:val="00BF24D8"/>
    <w:rsid w:val="00C02A14"/>
    <w:rsid w:val="00C1222C"/>
    <w:rsid w:val="00C14FBE"/>
    <w:rsid w:val="00C16085"/>
    <w:rsid w:val="00C30E51"/>
    <w:rsid w:val="00C329B7"/>
    <w:rsid w:val="00C361DB"/>
    <w:rsid w:val="00C456B0"/>
    <w:rsid w:val="00C50E70"/>
    <w:rsid w:val="00C52628"/>
    <w:rsid w:val="00C540F4"/>
    <w:rsid w:val="00C54A2A"/>
    <w:rsid w:val="00C60769"/>
    <w:rsid w:val="00C61A9C"/>
    <w:rsid w:val="00C633A2"/>
    <w:rsid w:val="00C668D6"/>
    <w:rsid w:val="00C701A7"/>
    <w:rsid w:val="00C7278D"/>
    <w:rsid w:val="00C73CA5"/>
    <w:rsid w:val="00C7640B"/>
    <w:rsid w:val="00C76F15"/>
    <w:rsid w:val="00C77771"/>
    <w:rsid w:val="00C81B1B"/>
    <w:rsid w:val="00C8254C"/>
    <w:rsid w:val="00C8645D"/>
    <w:rsid w:val="00CA19E5"/>
    <w:rsid w:val="00CA67BD"/>
    <w:rsid w:val="00CB5735"/>
    <w:rsid w:val="00CB73EA"/>
    <w:rsid w:val="00CB7F3C"/>
    <w:rsid w:val="00CC38A5"/>
    <w:rsid w:val="00CC5BFF"/>
    <w:rsid w:val="00CD0323"/>
    <w:rsid w:val="00CD2094"/>
    <w:rsid w:val="00CD5852"/>
    <w:rsid w:val="00CD5A5B"/>
    <w:rsid w:val="00CD6D0C"/>
    <w:rsid w:val="00CE4B7B"/>
    <w:rsid w:val="00CF0D05"/>
    <w:rsid w:val="00CF25DB"/>
    <w:rsid w:val="00CF2ABB"/>
    <w:rsid w:val="00D03F76"/>
    <w:rsid w:val="00D06D41"/>
    <w:rsid w:val="00D13573"/>
    <w:rsid w:val="00D16D00"/>
    <w:rsid w:val="00D2519C"/>
    <w:rsid w:val="00D353CD"/>
    <w:rsid w:val="00D470C3"/>
    <w:rsid w:val="00D56791"/>
    <w:rsid w:val="00D63B63"/>
    <w:rsid w:val="00D77767"/>
    <w:rsid w:val="00D817D5"/>
    <w:rsid w:val="00D82AF8"/>
    <w:rsid w:val="00D85CD7"/>
    <w:rsid w:val="00D86BE4"/>
    <w:rsid w:val="00D91C4A"/>
    <w:rsid w:val="00DA74B3"/>
    <w:rsid w:val="00DB0167"/>
    <w:rsid w:val="00DB0A73"/>
    <w:rsid w:val="00DB1F28"/>
    <w:rsid w:val="00DB5FEC"/>
    <w:rsid w:val="00DD26F5"/>
    <w:rsid w:val="00DE00EA"/>
    <w:rsid w:val="00DF49F8"/>
    <w:rsid w:val="00E01405"/>
    <w:rsid w:val="00E0554D"/>
    <w:rsid w:val="00E13831"/>
    <w:rsid w:val="00E25C98"/>
    <w:rsid w:val="00E2758F"/>
    <w:rsid w:val="00E303EF"/>
    <w:rsid w:val="00E316F5"/>
    <w:rsid w:val="00E33378"/>
    <w:rsid w:val="00E33A2E"/>
    <w:rsid w:val="00E45DE5"/>
    <w:rsid w:val="00E52259"/>
    <w:rsid w:val="00E66F08"/>
    <w:rsid w:val="00E70F48"/>
    <w:rsid w:val="00E7271E"/>
    <w:rsid w:val="00E72CF7"/>
    <w:rsid w:val="00E7592A"/>
    <w:rsid w:val="00E77900"/>
    <w:rsid w:val="00E83AD9"/>
    <w:rsid w:val="00E83B60"/>
    <w:rsid w:val="00EA7678"/>
    <w:rsid w:val="00EB5DAD"/>
    <w:rsid w:val="00EE0EF5"/>
    <w:rsid w:val="00EE358B"/>
    <w:rsid w:val="00EE45C9"/>
    <w:rsid w:val="00EE74E5"/>
    <w:rsid w:val="00EF24F0"/>
    <w:rsid w:val="00EF4AC8"/>
    <w:rsid w:val="00F01ADA"/>
    <w:rsid w:val="00F10AAE"/>
    <w:rsid w:val="00F121EA"/>
    <w:rsid w:val="00F21549"/>
    <w:rsid w:val="00F27710"/>
    <w:rsid w:val="00F27DB2"/>
    <w:rsid w:val="00F312F8"/>
    <w:rsid w:val="00F36E9E"/>
    <w:rsid w:val="00F37CB3"/>
    <w:rsid w:val="00F42DB5"/>
    <w:rsid w:val="00F51B10"/>
    <w:rsid w:val="00F6196C"/>
    <w:rsid w:val="00F70C8C"/>
    <w:rsid w:val="00F75C27"/>
    <w:rsid w:val="00F802C5"/>
    <w:rsid w:val="00F84301"/>
    <w:rsid w:val="00F873DE"/>
    <w:rsid w:val="00F877FF"/>
    <w:rsid w:val="00F920FE"/>
    <w:rsid w:val="00F96B18"/>
    <w:rsid w:val="00F97786"/>
    <w:rsid w:val="00FA010A"/>
    <w:rsid w:val="00FA0C9D"/>
    <w:rsid w:val="00FA2578"/>
    <w:rsid w:val="00FA5A04"/>
    <w:rsid w:val="00FB0EB6"/>
    <w:rsid w:val="00FB2A3D"/>
    <w:rsid w:val="00FC37F6"/>
    <w:rsid w:val="00FC6357"/>
    <w:rsid w:val="00FD3E17"/>
    <w:rsid w:val="00FD7139"/>
    <w:rsid w:val="00FE30AB"/>
    <w:rsid w:val="00FE357E"/>
    <w:rsid w:val="00FE715D"/>
    <w:rsid w:val="00FE72C0"/>
    <w:rsid w:val="00FE7314"/>
    <w:rsid w:val="00FE7E5D"/>
    <w:rsid w:val="00FF4AB4"/>
    <w:rsid w:val="06E5A818"/>
    <w:rsid w:val="0DB48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E623B3"/>
  <w15:docId w15:val="{06B779ED-755D-4899-A7CB-A114EB55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2D8"/>
    <w:pPr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qFormat/>
    <w:rsid w:val="0071401D"/>
    <w:pPr>
      <w:keepNext/>
      <w:numPr>
        <w:numId w:val="5"/>
      </w:numPr>
      <w:tabs>
        <w:tab w:val="clear" w:pos="2417"/>
        <w:tab w:val="num" w:pos="432"/>
      </w:tabs>
      <w:spacing w:before="240" w:after="60"/>
      <w:ind w:left="43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71401D"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71E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  <w:u w:val="single"/>
    </w:rPr>
  </w:style>
  <w:style w:type="paragraph" w:styleId="Titre4">
    <w:name w:val="heading 4"/>
    <w:basedOn w:val="Normal"/>
    <w:next w:val="Normal"/>
    <w:qFormat/>
    <w:rsid w:val="0071401D"/>
    <w:pPr>
      <w:keepNext/>
      <w:numPr>
        <w:ilvl w:val="3"/>
        <w:numId w:val="5"/>
      </w:numPr>
      <w:spacing w:before="120" w:after="60"/>
      <w:outlineLvl w:val="3"/>
    </w:pPr>
    <w:rPr>
      <w:rFonts w:ascii="Arial" w:hAnsi="Arial" w:cs="Arial"/>
      <w:b/>
      <w:bCs/>
      <w:szCs w:val="28"/>
    </w:rPr>
  </w:style>
  <w:style w:type="paragraph" w:styleId="Titre5">
    <w:name w:val="heading 5"/>
    <w:basedOn w:val="Normal"/>
    <w:next w:val="Normal"/>
    <w:autoRedefine/>
    <w:qFormat/>
    <w:rsid w:val="0071401D"/>
    <w:pPr>
      <w:numPr>
        <w:ilvl w:val="4"/>
        <w:numId w:val="5"/>
      </w:numPr>
      <w:spacing w:before="240" w:after="60"/>
      <w:outlineLvl w:val="4"/>
    </w:pPr>
    <w:rPr>
      <w:b/>
      <w:bCs/>
      <w:i/>
      <w:iCs/>
      <w:color w:val="800080"/>
      <w:sz w:val="26"/>
      <w:szCs w:val="26"/>
    </w:rPr>
  </w:style>
  <w:style w:type="paragraph" w:styleId="Titre6">
    <w:name w:val="heading 6"/>
    <w:basedOn w:val="Normal"/>
    <w:next w:val="Normal"/>
    <w:autoRedefine/>
    <w:qFormat/>
    <w:rsid w:val="0071401D"/>
    <w:pPr>
      <w:numPr>
        <w:ilvl w:val="5"/>
        <w:numId w:val="5"/>
      </w:numPr>
      <w:spacing w:before="240" w:after="60"/>
      <w:outlineLvl w:val="5"/>
    </w:pPr>
    <w:rPr>
      <w:b/>
      <w:bCs/>
      <w:color w:val="808000"/>
      <w:sz w:val="22"/>
      <w:szCs w:val="22"/>
    </w:rPr>
  </w:style>
  <w:style w:type="paragraph" w:styleId="Titre7">
    <w:name w:val="heading 7"/>
    <w:basedOn w:val="Normal"/>
    <w:next w:val="Normal"/>
    <w:autoRedefine/>
    <w:qFormat/>
    <w:rsid w:val="0071401D"/>
    <w:pPr>
      <w:numPr>
        <w:ilvl w:val="6"/>
        <w:numId w:val="5"/>
      </w:numPr>
      <w:spacing w:before="240" w:after="60"/>
      <w:outlineLvl w:val="6"/>
    </w:pPr>
    <w:rPr>
      <w:color w:val="FF00FF"/>
    </w:rPr>
  </w:style>
  <w:style w:type="paragraph" w:styleId="Titre8">
    <w:name w:val="heading 8"/>
    <w:basedOn w:val="Normal"/>
    <w:next w:val="Normal"/>
    <w:autoRedefine/>
    <w:qFormat/>
    <w:rsid w:val="0071401D"/>
    <w:pPr>
      <w:numPr>
        <w:ilvl w:val="7"/>
        <w:numId w:val="5"/>
      </w:numPr>
      <w:spacing w:before="240" w:after="60"/>
      <w:outlineLvl w:val="7"/>
    </w:pPr>
    <w:rPr>
      <w:i/>
      <w:iCs/>
      <w:color w:val="333399"/>
    </w:rPr>
  </w:style>
  <w:style w:type="paragraph" w:styleId="Titre9">
    <w:name w:val="heading 9"/>
    <w:basedOn w:val="Normal"/>
    <w:next w:val="Normal"/>
    <w:autoRedefine/>
    <w:qFormat/>
    <w:rsid w:val="0071401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color w:val="999999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2C66A4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003B7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003B7C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Avecpuces">
    <w:name w:val="Style Avec puces"/>
    <w:basedOn w:val="Aucuneliste"/>
    <w:rsid w:val="00003B7C"/>
    <w:pPr>
      <w:numPr>
        <w:numId w:val="1"/>
      </w:numPr>
    </w:pPr>
  </w:style>
  <w:style w:type="paragraph" w:styleId="Pieddepage">
    <w:name w:val="footer"/>
    <w:basedOn w:val="Normal"/>
    <w:rsid w:val="00F36E9E"/>
    <w:pPr>
      <w:tabs>
        <w:tab w:val="center" w:pos="4536"/>
        <w:tab w:val="right" w:pos="9072"/>
      </w:tabs>
    </w:pPr>
  </w:style>
  <w:style w:type="paragraph" w:styleId="Listepuces">
    <w:name w:val="List Bullet"/>
    <w:basedOn w:val="Normal"/>
    <w:autoRedefine/>
    <w:rsid w:val="0071401D"/>
    <w:pPr>
      <w:numPr>
        <w:numId w:val="2"/>
      </w:numPr>
      <w:tabs>
        <w:tab w:val="clear" w:pos="360"/>
        <w:tab w:val="num" w:pos="720"/>
      </w:tabs>
      <w:ind w:left="720"/>
    </w:pPr>
    <w:rPr>
      <w:sz w:val="20"/>
      <w:szCs w:val="20"/>
    </w:rPr>
  </w:style>
  <w:style w:type="paragraph" w:customStyle="1" w:styleId="StylePhilippe">
    <w:name w:val="Style Philippe"/>
    <w:basedOn w:val="Normal"/>
    <w:rsid w:val="0071401D"/>
    <w:rPr>
      <w:sz w:val="20"/>
    </w:rPr>
  </w:style>
  <w:style w:type="paragraph" w:customStyle="1" w:styleId="remarque">
    <w:name w:val="remarque"/>
    <w:basedOn w:val="NormalWeb"/>
    <w:next w:val="Normal"/>
    <w:rsid w:val="0071401D"/>
    <w:pPr>
      <w:spacing w:before="100" w:beforeAutospacing="1" w:after="120"/>
    </w:pPr>
    <w:rPr>
      <w:rFonts w:eastAsia="Arial Unicode MS" w:cs="Arial Unicode MS"/>
      <w:b/>
      <w:bCs/>
      <w:color w:val="000000"/>
      <w:u w:val="single"/>
    </w:rPr>
  </w:style>
  <w:style w:type="paragraph" w:styleId="NormalWeb">
    <w:name w:val="Normal (Web)"/>
    <w:basedOn w:val="Normal"/>
    <w:uiPriority w:val="99"/>
    <w:rsid w:val="0071401D"/>
  </w:style>
  <w:style w:type="paragraph" w:customStyle="1" w:styleId="puce2">
    <w:name w:val="puce 2"/>
    <w:basedOn w:val="Listepuces"/>
    <w:rsid w:val="00E303EF"/>
    <w:pPr>
      <w:numPr>
        <w:numId w:val="3"/>
      </w:numPr>
    </w:pPr>
    <w:rPr>
      <w:sz w:val="24"/>
    </w:rPr>
  </w:style>
  <w:style w:type="character" w:customStyle="1" w:styleId="Titre2Car">
    <w:name w:val="Titre 2 Car"/>
    <w:basedOn w:val="Policepardfaut"/>
    <w:link w:val="Titre2"/>
    <w:rsid w:val="00E303EF"/>
    <w:rPr>
      <w:rFonts w:ascii="Arial" w:hAnsi="Arial" w:cs="Arial"/>
      <w:b/>
      <w:bCs/>
      <w:i/>
      <w:iCs/>
      <w:sz w:val="28"/>
      <w:szCs w:val="28"/>
    </w:rPr>
  </w:style>
  <w:style w:type="character" w:styleId="lev">
    <w:name w:val="Strong"/>
    <w:basedOn w:val="Policepardfaut"/>
    <w:uiPriority w:val="22"/>
    <w:qFormat/>
    <w:rsid w:val="0043752E"/>
    <w:rPr>
      <w:b/>
      <w:bCs/>
    </w:rPr>
  </w:style>
  <w:style w:type="character" w:styleId="Lienhypertexte">
    <w:name w:val="Hyperlink"/>
    <w:basedOn w:val="Policepardfaut"/>
    <w:uiPriority w:val="99"/>
    <w:rsid w:val="000060EB"/>
    <w:rPr>
      <w:color w:val="0000FF"/>
      <w:u w:val="single"/>
    </w:rPr>
  </w:style>
  <w:style w:type="paragraph" w:customStyle="1" w:styleId="normal12">
    <w:name w:val="normal12"/>
    <w:basedOn w:val="Normal"/>
    <w:link w:val="normal12Car"/>
    <w:rsid w:val="00F97786"/>
    <w:pPr>
      <w:jc w:val="left"/>
    </w:pPr>
    <w:rPr>
      <w:rFonts w:ascii="Arial" w:hAnsi="Arial"/>
      <w:sz w:val="20"/>
      <w:szCs w:val="20"/>
    </w:rPr>
  </w:style>
  <w:style w:type="character" w:customStyle="1" w:styleId="normal12Car">
    <w:name w:val="normal12 Car"/>
    <w:basedOn w:val="Policepardfaut"/>
    <w:link w:val="normal12"/>
    <w:rsid w:val="00542746"/>
    <w:rPr>
      <w:rFonts w:ascii="Arial" w:hAnsi="Arial"/>
      <w:lang w:val="fr-FR" w:eastAsia="fr-FR" w:bidi="ar-SA"/>
    </w:rPr>
  </w:style>
  <w:style w:type="character" w:customStyle="1" w:styleId="t2">
    <w:name w:val="t2"/>
    <w:basedOn w:val="Policepardfaut"/>
    <w:rsid w:val="00D82AF8"/>
  </w:style>
  <w:style w:type="paragraph" w:customStyle="1" w:styleId="Normal1">
    <w:name w:val="Normal1"/>
    <w:basedOn w:val="Normal"/>
    <w:rsid w:val="00D82AF8"/>
    <w:pPr>
      <w:spacing w:before="100" w:beforeAutospacing="1" w:after="100" w:afterAutospacing="1"/>
      <w:jc w:val="left"/>
    </w:pPr>
  </w:style>
  <w:style w:type="character" w:customStyle="1" w:styleId="normal10">
    <w:name w:val="normal1"/>
    <w:basedOn w:val="Policepardfaut"/>
    <w:rsid w:val="00D82AF8"/>
  </w:style>
  <w:style w:type="paragraph" w:customStyle="1" w:styleId="legende">
    <w:name w:val="legende"/>
    <w:basedOn w:val="Normal"/>
    <w:rsid w:val="00AA2D57"/>
    <w:pPr>
      <w:spacing w:before="100" w:beforeAutospacing="1" w:after="100" w:afterAutospacing="1"/>
      <w:jc w:val="left"/>
    </w:pPr>
  </w:style>
  <w:style w:type="character" w:customStyle="1" w:styleId="flottantdroit">
    <w:name w:val="flottantdroit"/>
    <w:basedOn w:val="Policepardfaut"/>
    <w:rsid w:val="00AA2D57"/>
  </w:style>
  <w:style w:type="character" w:customStyle="1" w:styleId="texterouge">
    <w:name w:val="texte_rouge"/>
    <w:basedOn w:val="Policepardfaut"/>
    <w:rsid w:val="00AA2D57"/>
  </w:style>
  <w:style w:type="paragraph" w:customStyle="1" w:styleId="flottantdroit1">
    <w:name w:val="flottantdroit1"/>
    <w:basedOn w:val="Normal"/>
    <w:rsid w:val="00AA2D57"/>
    <w:pPr>
      <w:spacing w:before="100" w:beforeAutospacing="1" w:after="100" w:afterAutospacing="1"/>
      <w:jc w:val="left"/>
    </w:pPr>
  </w:style>
  <w:style w:type="character" w:customStyle="1" w:styleId="texte11pts">
    <w:name w:val="texte11pts"/>
    <w:basedOn w:val="Policepardfaut"/>
    <w:rsid w:val="00AA2D57"/>
  </w:style>
  <w:style w:type="character" w:styleId="Accentuation">
    <w:name w:val="Emphasis"/>
    <w:basedOn w:val="Policepardfaut"/>
    <w:uiPriority w:val="20"/>
    <w:qFormat/>
    <w:rsid w:val="00AA2D57"/>
    <w:rPr>
      <w:i/>
      <w:iCs/>
    </w:rPr>
  </w:style>
  <w:style w:type="paragraph" w:customStyle="1" w:styleId="liengras">
    <w:name w:val="liengras"/>
    <w:basedOn w:val="Normal"/>
    <w:rsid w:val="00AA2D57"/>
    <w:pPr>
      <w:spacing w:before="100" w:beforeAutospacing="1" w:after="100" w:afterAutospacing="1"/>
      <w:jc w:val="left"/>
    </w:pPr>
  </w:style>
  <w:style w:type="paragraph" w:customStyle="1" w:styleId="legende1">
    <w:name w:val="legende1"/>
    <w:basedOn w:val="Normal"/>
    <w:rsid w:val="002E4964"/>
    <w:pPr>
      <w:spacing w:before="100" w:beforeAutospacing="1" w:after="100" w:afterAutospacing="1"/>
      <w:jc w:val="left"/>
    </w:pPr>
  </w:style>
  <w:style w:type="paragraph" w:customStyle="1" w:styleId="texterouge1">
    <w:name w:val="texte_rouge1"/>
    <w:basedOn w:val="Normal"/>
    <w:rsid w:val="002E4964"/>
    <w:pPr>
      <w:spacing w:before="100" w:beforeAutospacing="1" w:after="100" w:afterAutospacing="1"/>
      <w:jc w:val="left"/>
    </w:pPr>
  </w:style>
  <w:style w:type="character" w:styleId="Lienhypertextesuivivisit">
    <w:name w:val="FollowedHyperlink"/>
    <w:basedOn w:val="Policepardfaut"/>
    <w:rsid w:val="007C1831"/>
    <w:rPr>
      <w:color w:val="800080"/>
      <w:u w:val="single"/>
    </w:rPr>
  </w:style>
  <w:style w:type="paragraph" w:styleId="TM1">
    <w:name w:val="toc 1"/>
    <w:basedOn w:val="Normal"/>
    <w:next w:val="Normal"/>
    <w:autoRedefine/>
    <w:uiPriority w:val="39"/>
    <w:rsid w:val="006F3B64"/>
  </w:style>
  <w:style w:type="paragraph" w:styleId="TM2">
    <w:name w:val="toc 2"/>
    <w:basedOn w:val="Normal"/>
    <w:next w:val="Normal"/>
    <w:autoRedefine/>
    <w:uiPriority w:val="39"/>
    <w:rsid w:val="006F3B64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6F3B64"/>
    <w:pPr>
      <w:ind w:left="480"/>
    </w:pPr>
  </w:style>
  <w:style w:type="table" w:styleId="Colonnesdetableau3">
    <w:name w:val="Table Columns 3"/>
    <w:basedOn w:val="TableauNormal"/>
    <w:rsid w:val="00522FB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agraphedeliste">
    <w:name w:val="List Paragraph"/>
    <w:basedOn w:val="Normal"/>
    <w:uiPriority w:val="34"/>
    <w:qFormat/>
    <w:rsid w:val="00DA74B3"/>
    <w:pPr>
      <w:ind w:left="720"/>
      <w:contextualSpacing/>
    </w:pPr>
  </w:style>
  <w:style w:type="character" w:customStyle="1" w:styleId="UnresolvedMention">
    <w:name w:val="Unresolved Mention"/>
    <w:basedOn w:val="Policepardfaut"/>
    <w:uiPriority w:val="99"/>
    <w:semiHidden/>
    <w:unhideWhenUsed/>
    <w:rsid w:val="008A7A4B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70D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itre">
    <w:name w:val="Title"/>
    <w:basedOn w:val="Normal"/>
    <w:next w:val="Normal"/>
    <w:link w:val="TitreCar"/>
    <w:qFormat/>
    <w:rsid w:val="00E72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E7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070E26"/>
    <w:pPr>
      <w:suppressAutoHyphens/>
      <w:autoSpaceDN w:val="0"/>
      <w:jc w:val="both"/>
      <w:textAlignment w:val="baseline"/>
    </w:pPr>
    <w:rPr>
      <w:rFonts w:ascii="Arial" w:hAnsi="Arial" w:cs="Arial"/>
      <w:color w:val="000080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www.musica.com" TargetMode="External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iti\Application%20Data\Microsoft\Mod&#232;les\BTSIG-AMSI_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46a5a2-d0ea-4a70-9448-9c68cbaf4a32" xsi:nil="true"/>
    <lcf76f155ced4ddcb4097134ff3c332f xmlns="98ccceae-376c-4e24-916e-ac81f3477ee9">
      <Terms xmlns="http://schemas.microsoft.com/office/infopath/2007/PartnerControls"/>
    </lcf76f155ced4ddcb4097134ff3c332f>
    <ReferenceId xmlns="98ccceae-376c-4e24-916e-ac81f3477e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148BD510A7B47B84C6303824A895B" ma:contentTypeVersion="12" ma:contentTypeDescription="Crée un document." ma:contentTypeScope="" ma:versionID="b2c7686ecf1a6c5a3d0b7d6613f24ce9">
  <xsd:schema xmlns:xsd="http://www.w3.org/2001/XMLSchema" xmlns:xs="http://www.w3.org/2001/XMLSchema" xmlns:p="http://schemas.microsoft.com/office/2006/metadata/properties" xmlns:ns2="98ccceae-376c-4e24-916e-ac81f3477ee9" xmlns:ns3="7346a5a2-d0ea-4a70-9448-9c68cbaf4a32" targetNamespace="http://schemas.microsoft.com/office/2006/metadata/properties" ma:root="true" ma:fieldsID="9da72c5356c5a270151c11ddeaf6ec72" ns2:_="" ns3:_="">
    <xsd:import namespace="98ccceae-376c-4e24-916e-ac81f3477ee9"/>
    <xsd:import namespace="7346a5a2-d0ea-4a70-9448-9c68cbaf4a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cceae-376c-4e24-916e-ac81f3477e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184117a-ae42-4283-8c7b-bab4bdd5d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46a5a2-d0ea-4a70-9448-9c68cbaf4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f9401d1-1375-4351-935a-ded5e8381077}" ma:internalName="TaxCatchAll" ma:showField="CatchAllData" ma:web="7346a5a2-d0ea-4a70-9448-9c68cbaf4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80E6D-9731-48DC-820A-2F6C2763F9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574DE-225C-4276-9EED-0870155E0504}">
  <ds:schemaRefs>
    <ds:schemaRef ds:uri="http://schemas.microsoft.com/office/2006/metadata/properties"/>
    <ds:schemaRef ds:uri="http://schemas.microsoft.com/office/infopath/2007/PartnerControls"/>
    <ds:schemaRef ds:uri="7346a5a2-d0ea-4a70-9448-9c68cbaf4a32"/>
    <ds:schemaRef ds:uri="98ccceae-376c-4e24-916e-ac81f3477ee9"/>
  </ds:schemaRefs>
</ds:datastoreItem>
</file>

<file path=customXml/itemProps3.xml><?xml version="1.0" encoding="utf-8"?>
<ds:datastoreItem xmlns:ds="http://schemas.openxmlformats.org/officeDocument/2006/customXml" ds:itemID="{4A2C70B2-558A-48B2-AAA6-1F75D5268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cceae-376c-4e24-916e-ac81f3477ee9"/>
    <ds:schemaRef ds:uri="7346a5a2-d0ea-4a70-9448-9c68cbaf4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C541E6-FED6-409A-AE4E-F3D41D93D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BTSIG-AMSI_1</Template>
  <TotalTime>397</TotalTime>
  <Pages>14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Tiphaine Accary-Barbier</dc:creator>
  <cp:lastModifiedBy>Tomy RULLIAT</cp:lastModifiedBy>
  <cp:revision>45</cp:revision>
  <cp:lastPrinted>2009-11-05T12:12:00Z</cp:lastPrinted>
  <dcterms:created xsi:type="dcterms:W3CDTF">2020-11-01T19:16:00Z</dcterms:created>
  <dcterms:modified xsi:type="dcterms:W3CDTF">2022-12-15T10:24:00Z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0x01010068DCB8C20BC6EB4DB5E8A5D90A405989</vt:lpwstr>
  </property>
  <property fmtid="{D5CDD505-2E9C-101B-9397-08002B2CF9AE}" pid="3" name="IsMyDocuments">
    <vt:bool>true</vt:bool>
  </property>
</Properties>
</file>